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A31A76" w14:paraId="765C37F0" w14:textId="77777777" w:rsidTr="009977FE">
        <w:tc>
          <w:tcPr>
            <w:tcW w:w="2836" w:type="dxa"/>
            <w:gridSpan w:val="3"/>
            <w:vAlign w:val="center"/>
          </w:tcPr>
          <w:p w14:paraId="765C37ED" w14:textId="77777777" w:rsidR="00281BA8" w:rsidRPr="00A31A76" w:rsidRDefault="009977FE" w:rsidP="00E724D1">
            <w:pPr>
              <w:pStyle w:val="Cabealho"/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  <w:noProof/>
              </w:rPr>
              <w:drawing>
                <wp:inline distT="0" distB="0" distL="0" distR="0" wp14:anchorId="765C3928" wp14:editId="765C392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765C37EE" w14:textId="77777777" w:rsidR="00281BA8" w:rsidRPr="00A31A76" w:rsidRDefault="009D3061" w:rsidP="00E72DD4">
            <w:pPr>
              <w:jc w:val="left"/>
              <w:rPr>
                <w:rFonts w:asciiTheme="minorHAnsi" w:hAnsiTheme="minorHAnsi"/>
                <w:u w:val="single"/>
              </w:rPr>
            </w:pPr>
            <w:r w:rsidRPr="00A31A76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57728" behindDoc="0" locked="0" layoutInCell="1" allowOverlap="1" wp14:anchorId="765C392A" wp14:editId="765C392B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A31A76">
              <w:rPr>
                <w:rFonts w:asciiTheme="minorHAnsi" w:hAnsiTheme="minorHAnsi"/>
              </w:rPr>
              <w:t>UNIVERSIDADE LUTERANA DO BRASI</w:t>
            </w:r>
            <w:r w:rsidR="00D17E01" w:rsidRPr="00A31A76">
              <w:rPr>
                <w:rFonts w:asciiTheme="minorHAnsi" w:hAnsiTheme="minorHAnsi"/>
              </w:rPr>
              <w:t>L</w:t>
            </w:r>
            <w:r w:rsidR="00D17E01" w:rsidRPr="00A31A76">
              <w:rPr>
                <w:rFonts w:asciiTheme="minorHAnsi" w:hAnsiTheme="minorHAnsi"/>
              </w:rPr>
              <w:br/>
              <w:t>ULBRA–Torres</w:t>
            </w:r>
            <w:r w:rsidR="00D17E01" w:rsidRPr="00A31A76">
              <w:rPr>
                <w:rFonts w:asciiTheme="minorHAnsi" w:hAnsiTheme="minorHAnsi"/>
              </w:rPr>
              <w:br/>
              <w:t xml:space="preserve">CURSOS DE SI E </w:t>
            </w:r>
            <w:r w:rsidR="00281BA8" w:rsidRPr="00A31A76">
              <w:rPr>
                <w:rFonts w:asciiTheme="minorHAnsi" w:hAnsiTheme="minorHAnsi"/>
              </w:rPr>
              <w:t>STADS</w:t>
            </w:r>
            <w:r w:rsidR="00281BA8" w:rsidRPr="00A31A76">
              <w:rPr>
                <w:rFonts w:asciiTheme="minorHAnsi" w:hAnsiTheme="minorHAnsi"/>
              </w:rPr>
              <w:br/>
            </w:r>
          </w:p>
        </w:tc>
        <w:tc>
          <w:tcPr>
            <w:tcW w:w="2268" w:type="dxa"/>
            <w:gridSpan w:val="3"/>
          </w:tcPr>
          <w:p w14:paraId="765C37EF" w14:textId="2EB8DD8A" w:rsidR="00281BA8" w:rsidRPr="00A31A76" w:rsidRDefault="00E775C0" w:rsidP="00E724D1">
            <w:pPr>
              <w:pStyle w:val="Cabealho"/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  <w:noProof/>
              </w:rPr>
              <w:drawing>
                <wp:inline distT="0" distB="0" distL="0" distR="0" wp14:anchorId="0517B600" wp14:editId="7F4E1C03">
                  <wp:extent cx="1303020" cy="3873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em_fun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:rsidRPr="00A31A76" w14:paraId="765C37F5" w14:textId="77777777" w:rsidTr="0096415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  <w:trHeight w:val="380"/>
        </w:trPr>
        <w:tc>
          <w:tcPr>
            <w:tcW w:w="2095" w:type="dxa"/>
            <w:tcBorders>
              <w:top w:val="single" w:sz="24" w:space="0" w:color="auto"/>
            </w:tcBorders>
          </w:tcPr>
          <w:p w14:paraId="765C37F1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765C37F2" w14:textId="77777777" w:rsidR="00281BA8" w:rsidRPr="00A31A76" w:rsidRDefault="003C6219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Estrutura de dados I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765C37F3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765C37F4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</w:p>
        </w:tc>
      </w:tr>
      <w:tr w:rsidR="00281BA8" w:rsidRPr="00A31A76" w14:paraId="765C37FA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765C37F6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765C37F7" w14:textId="77777777" w:rsidR="00281BA8" w:rsidRPr="00A31A76" w:rsidRDefault="00561570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765C37F8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Semestre letivo...:</w:t>
            </w:r>
          </w:p>
        </w:tc>
        <w:tc>
          <w:tcPr>
            <w:tcW w:w="1394" w:type="dxa"/>
          </w:tcPr>
          <w:p w14:paraId="765C37F9" w14:textId="3C15D920" w:rsidR="00281BA8" w:rsidRPr="00A31A76" w:rsidRDefault="00281BA8" w:rsidP="00426980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201</w:t>
            </w:r>
            <w:r w:rsidR="00964154">
              <w:rPr>
                <w:rFonts w:asciiTheme="minorHAnsi" w:hAnsiTheme="minorHAnsi"/>
              </w:rPr>
              <w:t>6</w:t>
            </w:r>
            <w:r w:rsidRPr="00A31A76">
              <w:rPr>
                <w:rFonts w:asciiTheme="minorHAnsi" w:hAnsiTheme="minorHAnsi"/>
              </w:rPr>
              <w:t>/</w:t>
            </w:r>
            <w:r w:rsidR="00426980">
              <w:rPr>
                <w:rFonts w:asciiTheme="minorHAnsi" w:hAnsiTheme="minorHAnsi"/>
              </w:rPr>
              <w:t>2</w:t>
            </w:r>
          </w:p>
        </w:tc>
      </w:tr>
      <w:tr w:rsidR="00281BA8" w:rsidRPr="00A31A76" w14:paraId="765C37FF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765C37FB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765C37FC" w14:textId="77777777" w:rsidR="00281BA8" w:rsidRPr="00A31A76" w:rsidRDefault="00E45791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 xml:space="preserve">Sistemas de Informação </w:t>
            </w:r>
            <w:proofErr w:type="spellStart"/>
            <w:r w:rsidRPr="00A31A76">
              <w:rPr>
                <w:rFonts w:asciiTheme="minorHAnsi" w:hAnsiTheme="minorHAnsi"/>
              </w:rPr>
              <w:t>Stads</w:t>
            </w:r>
            <w:proofErr w:type="spellEnd"/>
          </w:p>
        </w:tc>
        <w:tc>
          <w:tcPr>
            <w:tcW w:w="1950" w:type="dxa"/>
            <w:gridSpan w:val="2"/>
          </w:tcPr>
          <w:p w14:paraId="765C37FD" w14:textId="732A465C" w:rsidR="00281BA8" w:rsidRPr="00A31A76" w:rsidRDefault="00281BA8" w:rsidP="00E775C0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Data</w:t>
            </w:r>
          </w:p>
        </w:tc>
        <w:tc>
          <w:tcPr>
            <w:tcW w:w="1394" w:type="dxa"/>
          </w:tcPr>
          <w:p w14:paraId="765C37FE" w14:textId="77777777" w:rsidR="00281BA8" w:rsidRPr="00A31A76" w:rsidRDefault="00281BA8" w:rsidP="00E45791">
            <w:pPr>
              <w:rPr>
                <w:rFonts w:asciiTheme="minorHAnsi" w:hAnsiTheme="minorHAnsi"/>
              </w:rPr>
            </w:pPr>
          </w:p>
        </w:tc>
      </w:tr>
      <w:tr w:rsidR="00281BA8" w:rsidRPr="00A31A76" w14:paraId="765C380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765C3800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765C3801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765C3802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765C3803" w14:textId="77777777" w:rsidR="00281BA8" w:rsidRPr="00A31A76" w:rsidRDefault="00281BA8" w:rsidP="00E724D1">
            <w:pPr>
              <w:rPr>
                <w:rFonts w:asciiTheme="minorHAnsi" w:hAnsiTheme="minorHAnsi"/>
              </w:rPr>
            </w:pPr>
          </w:p>
        </w:tc>
      </w:tr>
    </w:tbl>
    <w:p w14:paraId="765C3805" w14:textId="77777777" w:rsidR="00281BA8" w:rsidRPr="00A31A76" w:rsidRDefault="00281BA8" w:rsidP="00E724D1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3"/>
      </w:tblGrid>
      <w:tr w:rsidR="00281BA8" w:rsidRPr="00A31A76" w14:paraId="765C3808" w14:textId="77777777" w:rsidTr="00E61330">
        <w:tc>
          <w:tcPr>
            <w:tcW w:w="10314" w:type="dxa"/>
            <w:shd w:val="clear" w:color="auto" w:fill="F3F3F3"/>
          </w:tcPr>
          <w:p w14:paraId="765C3806" w14:textId="7BDBD376" w:rsidR="00AD02C8" w:rsidRDefault="00404BE2" w:rsidP="00E724D1">
            <w:pPr>
              <w:rPr>
                <w:rFonts w:asciiTheme="minorHAnsi" w:hAnsiTheme="minorHAnsi"/>
              </w:rPr>
            </w:pPr>
            <w:r w:rsidRPr="00A31A76">
              <w:rPr>
                <w:rFonts w:asciiTheme="minorHAnsi" w:hAnsiTheme="minorHAnsi"/>
              </w:rPr>
              <w:t xml:space="preserve">INSTRUÇÕES </w:t>
            </w:r>
            <w:r w:rsidR="00972ED4">
              <w:rPr>
                <w:rFonts w:asciiTheme="minorHAnsi" w:hAnsiTheme="minorHAnsi"/>
              </w:rPr>
              <w:t xml:space="preserve">DA </w:t>
            </w:r>
            <w:r w:rsidRPr="00A31A76">
              <w:rPr>
                <w:rFonts w:asciiTheme="minorHAnsi" w:hAnsiTheme="minorHAnsi"/>
              </w:rPr>
              <w:t>ATIVIDADE</w:t>
            </w:r>
            <w:r w:rsidR="008867F8" w:rsidRPr="00A31A76">
              <w:rPr>
                <w:rFonts w:asciiTheme="minorHAnsi" w:hAnsiTheme="minorHAnsi"/>
              </w:rPr>
              <w:t xml:space="preserve"> </w:t>
            </w:r>
          </w:p>
          <w:p w14:paraId="23BC7870" w14:textId="77777777" w:rsidR="00A31A76" w:rsidRPr="008A1063" w:rsidRDefault="00A31A76" w:rsidP="00E724D1">
            <w:pPr>
              <w:rPr>
                <w:rFonts w:asciiTheme="minorHAnsi" w:hAnsiTheme="minorHAnsi"/>
              </w:rPr>
            </w:pPr>
            <w:r w:rsidRPr="008A1063">
              <w:rPr>
                <w:rFonts w:asciiTheme="minorHAnsi" w:hAnsiTheme="minorHAnsi"/>
              </w:rPr>
              <w:t>Prova individual sem consulta</w:t>
            </w:r>
          </w:p>
          <w:p w14:paraId="765C3807" w14:textId="79B283F2" w:rsidR="00101B3F" w:rsidRPr="00A31A76" w:rsidRDefault="00A31A76" w:rsidP="003744F7">
            <w:pPr>
              <w:rPr>
                <w:rFonts w:asciiTheme="minorHAnsi" w:hAnsiTheme="minorHAnsi"/>
              </w:rPr>
            </w:pPr>
            <w:r w:rsidRPr="008A1063">
              <w:rPr>
                <w:rFonts w:asciiTheme="minorHAnsi" w:hAnsiTheme="minorHAnsi"/>
              </w:rPr>
              <w:t xml:space="preserve">Peso da prova </w:t>
            </w:r>
            <w:r w:rsidR="00E153E0">
              <w:rPr>
                <w:rFonts w:asciiTheme="minorHAnsi" w:hAnsiTheme="minorHAnsi"/>
              </w:rPr>
              <w:t>6</w:t>
            </w:r>
          </w:p>
        </w:tc>
      </w:tr>
    </w:tbl>
    <w:p w14:paraId="2A54A861" w14:textId="39F45DB9" w:rsidR="00E775C0" w:rsidRPr="00790549" w:rsidRDefault="00E775C0" w:rsidP="0079054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0D8E6FA9" w14:textId="77777777" w:rsidR="00546478" w:rsidRPr="00790549" w:rsidRDefault="00546478" w:rsidP="00790549">
      <w:pPr>
        <w:pStyle w:val="PargrafodaLista"/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</w:p>
    <w:p w14:paraId="745B7A05" w14:textId="2FB1C8E2" w:rsidR="00964154" w:rsidRPr="00790549" w:rsidRDefault="00790549" w:rsidP="0079054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r w:rsidRPr="00790549">
        <w:rPr>
          <w:rFonts w:ascii="Arial" w:hAnsi="Arial" w:cs="Arial"/>
          <w:szCs w:val="24"/>
        </w:rPr>
        <w:t>1 -</w:t>
      </w:r>
      <w:r w:rsidR="00964154" w:rsidRPr="00790549">
        <w:rPr>
          <w:rFonts w:ascii="Arial" w:hAnsi="Arial" w:cs="Arial"/>
          <w:szCs w:val="24"/>
        </w:rPr>
        <w:t>Dadas as assertivas sobre a estrutura de dados do tipo PILHA</w:t>
      </w:r>
      <w:r w:rsidR="00E41A66" w:rsidRPr="00790549">
        <w:rPr>
          <w:rFonts w:ascii="Arial" w:hAnsi="Arial" w:cs="Arial"/>
          <w:szCs w:val="24"/>
        </w:rPr>
        <w:t>.</w:t>
      </w:r>
    </w:p>
    <w:p w14:paraId="71728848" w14:textId="350C37A9" w:rsidR="00964154" w:rsidRPr="00790549" w:rsidRDefault="00964154" w:rsidP="00790549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Arial" w:eastAsia="Arial Unicode MS" w:hAnsi="Arial" w:cs="Arial"/>
          <w:sz w:val="20"/>
        </w:rPr>
      </w:pPr>
      <w:r w:rsidRPr="00790549">
        <w:rPr>
          <w:rFonts w:ascii="Arial" w:eastAsia="Arial Unicode MS" w:hAnsi="Arial" w:cs="Arial"/>
          <w:sz w:val="20"/>
        </w:rPr>
        <w:t>Uma pilha é um conjunto de itens, no qual novos itens podem ser inseridos e a partir do qual podem ser eliminados</w:t>
      </w:r>
      <w:r w:rsidRPr="00790549">
        <w:rPr>
          <w:rFonts w:ascii="Arial" w:eastAsia="Arial Unicode MS" w:hAnsi="Arial" w:cs="Arial"/>
          <w:sz w:val="20"/>
        </w:rPr>
        <w:t xml:space="preserve"> itens de uma extremidade, cha</w:t>
      </w:r>
      <w:r w:rsidRPr="00790549">
        <w:rPr>
          <w:rFonts w:ascii="Arial" w:eastAsia="Arial Unicode MS" w:hAnsi="Arial" w:cs="Arial"/>
          <w:sz w:val="20"/>
        </w:rPr>
        <w:t xml:space="preserve">mada topo da pilha. </w:t>
      </w:r>
    </w:p>
    <w:p w14:paraId="44F918A9" w14:textId="2E6CAF1F" w:rsidR="00614230" w:rsidRPr="00790549" w:rsidRDefault="00614230" w:rsidP="00790549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Arial" w:eastAsia="Arial Unicode MS" w:hAnsi="Arial" w:cs="Arial"/>
          <w:sz w:val="20"/>
        </w:rPr>
      </w:pPr>
      <w:r w:rsidRPr="00790549">
        <w:rPr>
          <w:rFonts w:ascii="Arial" w:eastAsia="Arial Unicode MS" w:hAnsi="Arial" w:cs="Arial"/>
          <w:sz w:val="20"/>
        </w:rPr>
        <w:t>O</w:t>
      </w:r>
      <w:r w:rsidRPr="00790549">
        <w:rPr>
          <w:rFonts w:ascii="Arial" w:eastAsia="Arial Unicode MS" w:hAnsi="Arial" w:cs="Arial"/>
          <w:sz w:val="20"/>
        </w:rPr>
        <w:t xml:space="preserve">s itens são inseridos e removidos de acordo com o princípio de </w:t>
      </w:r>
      <w:r w:rsidRPr="00790549">
        <w:rPr>
          <w:rFonts w:ascii="Arial" w:eastAsia="Arial Unicode MS" w:hAnsi="Arial" w:cs="Arial"/>
          <w:i/>
          <w:iCs/>
          <w:sz w:val="20"/>
        </w:rPr>
        <w:t xml:space="preserve">que o primeiro que entra é o primeiro que sai - </w:t>
      </w:r>
      <w:proofErr w:type="spellStart"/>
      <w:r w:rsidRPr="00790549">
        <w:rPr>
          <w:rFonts w:ascii="Arial" w:eastAsia="Arial Unicode MS" w:hAnsi="Arial" w:cs="Arial"/>
          <w:i/>
          <w:iCs/>
          <w:sz w:val="20"/>
        </w:rPr>
        <w:t>First</w:t>
      </w:r>
      <w:proofErr w:type="spellEnd"/>
      <w:r w:rsidRPr="00790549">
        <w:rPr>
          <w:rFonts w:ascii="Arial" w:eastAsia="Arial Unicode MS" w:hAnsi="Arial" w:cs="Arial"/>
          <w:i/>
          <w:iCs/>
          <w:sz w:val="20"/>
        </w:rPr>
        <w:t xml:space="preserve"> in, </w:t>
      </w:r>
      <w:proofErr w:type="spellStart"/>
      <w:r w:rsidRPr="00790549">
        <w:rPr>
          <w:rFonts w:ascii="Arial" w:eastAsia="Arial Unicode MS" w:hAnsi="Arial" w:cs="Arial"/>
          <w:i/>
          <w:iCs/>
          <w:sz w:val="20"/>
        </w:rPr>
        <w:t>first</w:t>
      </w:r>
      <w:proofErr w:type="spellEnd"/>
      <w:r w:rsidRPr="00790549">
        <w:rPr>
          <w:rFonts w:ascii="Arial" w:eastAsia="Arial Unicode MS" w:hAnsi="Arial" w:cs="Arial"/>
          <w:i/>
          <w:iCs/>
          <w:sz w:val="20"/>
        </w:rPr>
        <w:t xml:space="preserve"> out </w:t>
      </w:r>
      <w:r w:rsidRPr="00790549">
        <w:rPr>
          <w:rFonts w:ascii="Arial" w:eastAsia="Arial Unicode MS" w:hAnsi="Arial" w:cs="Arial"/>
          <w:sz w:val="20"/>
        </w:rPr>
        <w:t xml:space="preserve">(FIFO). </w:t>
      </w:r>
    </w:p>
    <w:p w14:paraId="4A66C5C6" w14:textId="524FE760" w:rsidR="00614230" w:rsidRPr="00790549" w:rsidRDefault="00614230" w:rsidP="0079054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eastAsia="Arial Unicode MS" w:hAnsi="Arial" w:cs="Arial"/>
          <w:sz w:val="20"/>
        </w:rPr>
      </w:pPr>
      <w:r w:rsidRPr="00790549">
        <w:rPr>
          <w:rFonts w:ascii="Arial" w:eastAsia="Arial Unicode MS" w:hAnsi="Arial" w:cs="Arial"/>
          <w:sz w:val="20"/>
        </w:rPr>
        <w:t xml:space="preserve">A aplicação da estrutura de pilhas é mais </w:t>
      </w:r>
      <w:r w:rsidRPr="00790549">
        <w:rPr>
          <w:rFonts w:ascii="Arial" w:eastAsia="Arial Unicode MS" w:hAnsi="Arial" w:cs="Arial"/>
          <w:sz w:val="20"/>
        </w:rPr>
        <w:t>frequente em compiladores e sis</w:t>
      </w:r>
      <w:r w:rsidRPr="00790549">
        <w:rPr>
          <w:rFonts w:ascii="Arial" w:eastAsia="Arial Unicode MS" w:hAnsi="Arial" w:cs="Arial"/>
          <w:sz w:val="20"/>
        </w:rPr>
        <w:t xml:space="preserve">temas operacionais, que a utilizam para controle de dados, alocação de variáveis na memória etc. </w:t>
      </w:r>
      <w:r w:rsidRPr="00790549">
        <w:rPr>
          <w:rFonts w:ascii="MS Mincho" w:eastAsia="MS Mincho" w:hAnsi="MS Mincho" w:cs="MS Mincho"/>
          <w:sz w:val="20"/>
        </w:rPr>
        <w:t> </w:t>
      </w:r>
    </w:p>
    <w:p w14:paraId="63BE1139" w14:textId="45268411" w:rsidR="00614230" w:rsidRPr="00790549" w:rsidRDefault="00614230" w:rsidP="00790549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Arial" w:eastAsia="Arial Unicode MS" w:hAnsi="Arial" w:cs="Arial"/>
          <w:sz w:val="20"/>
        </w:rPr>
      </w:pPr>
      <w:r w:rsidRPr="00790549">
        <w:rPr>
          <w:rFonts w:ascii="Arial" w:eastAsia="Arial Unicode MS" w:hAnsi="Arial" w:cs="Arial"/>
          <w:sz w:val="20"/>
        </w:rPr>
        <w:t xml:space="preserve">Uma pilha é um </w:t>
      </w:r>
      <w:r w:rsidR="00E41A66" w:rsidRPr="00790549">
        <w:rPr>
          <w:rFonts w:ascii="Arial" w:eastAsia="Arial Unicode MS" w:hAnsi="Arial" w:cs="Arial"/>
          <w:sz w:val="20"/>
        </w:rPr>
        <w:t>conjunto de</w:t>
      </w:r>
      <w:r w:rsidRPr="00790549">
        <w:rPr>
          <w:rFonts w:ascii="Arial" w:eastAsia="Arial Unicode MS" w:hAnsi="Arial" w:cs="Arial"/>
          <w:sz w:val="20"/>
        </w:rPr>
        <w:t xml:space="preserve"> itens, e a</w:t>
      </w:r>
      <w:r w:rsidRPr="00790549">
        <w:rPr>
          <w:rFonts w:ascii="Arial" w:eastAsia="Arial Unicode MS" w:hAnsi="Arial" w:cs="Arial"/>
          <w:sz w:val="20"/>
        </w:rPr>
        <w:t>s</w:t>
      </w:r>
      <w:r w:rsidRPr="00790549">
        <w:rPr>
          <w:rFonts w:ascii="Arial" w:eastAsia="Arial Unicode MS" w:hAnsi="Arial" w:cs="Arial"/>
          <w:sz w:val="20"/>
        </w:rPr>
        <w:t xml:space="preserve"> linguagem </w:t>
      </w:r>
      <w:proofErr w:type="gramStart"/>
      <w:r w:rsidRPr="00790549">
        <w:rPr>
          <w:rFonts w:ascii="Arial" w:eastAsia="Arial Unicode MS" w:hAnsi="Arial" w:cs="Arial"/>
          <w:sz w:val="20"/>
        </w:rPr>
        <w:t xml:space="preserve">C </w:t>
      </w:r>
      <w:r w:rsidRPr="00790549">
        <w:rPr>
          <w:rFonts w:ascii="Arial" w:eastAsia="Arial Unicode MS" w:hAnsi="Arial" w:cs="Arial"/>
          <w:sz w:val="20"/>
        </w:rPr>
        <w:t xml:space="preserve"> e</w:t>
      </w:r>
      <w:proofErr w:type="gramEnd"/>
      <w:r w:rsidRPr="00790549">
        <w:rPr>
          <w:rFonts w:ascii="Arial" w:eastAsia="Arial Unicode MS" w:hAnsi="Arial" w:cs="Arial"/>
          <w:sz w:val="20"/>
        </w:rPr>
        <w:t xml:space="preserve"> Java </w:t>
      </w:r>
      <w:r w:rsidRPr="00790549">
        <w:rPr>
          <w:rFonts w:ascii="Arial" w:eastAsia="Arial Unicode MS" w:hAnsi="Arial" w:cs="Arial"/>
          <w:sz w:val="20"/>
        </w:rPr>
        <w:t xml:space="preserve">já contém um tipo de dado que representa um conjunto ordenado de itens: o vetor. </w:t>
      </w:r>
      <w:r w:rsidR="00E41A66" w:rsidRPr="00790549">
        <w:rPr>
          <w:rFonts w:ascii="Arial" w:eastAsia="Arial Unicode MS" w:hAnsi="Arial" w:cs="Arial"/>
          <w:sz w:val="20"/>
        </w:rPr>
        <w:t>Então, sempre que for necessário utilizar a estrutura de pilhas para resolver um problema pode-se utilizar o vetor para armazenar esta pilha</w:t>
      </w:r>
      <w:r w:rsidR="00E41A66" w:rsidRPr="00790549">
        <w:rPr>
          <w:rFonts w:ascii="Arial" w:eastAsia="Arial Unicode MS" w:hAnsi="Arial" w:cs="Arial"/>
          <w:sz w:val="20"/>
        </w:rPr>
        <w:t>, criando as funções necessárias para manipular a estrutura.</w:t>
      </w:r>
    </w:p>
    <w:p w14:paraId="33562A6A" w14:textId="1392FD5C" w:rsidR="00E41A66" w:rsidRPr="00790549" w:rsidRDefault="00E41A66" w:rsidP="0079054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r w:rsidRPr="00790549">
        <w:rPr>
          <w:rFonts w:ascii="Arial" w:hAnsi="Arial" w:cs="Arial"/>
          <w:szCs w:val="24"/>
        </w:rPr>
        <w:t>R</w:t>
      </w:r>
      <w:r w:rsidRPr="00790549">
        <w:rPr>
          <w:rFonts w:ascii="Arial" w:hAnsi="Arial" w:cs="Arial"/>
          <w:szCs w:val="24"/>
        </w:rPr>
        <w:t>esponda quais são verdadeiras</w:t>
      </w:r>
    </w:p>
    <w:p w14:paraId="53D3132F" w14:textId="1B834DA3" w:rsidR="00E41A66" w:rsidRPr="00790549" w:rsidRDefault="00E1597D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r w:rsidRPr="00790549">
        <w:rPr>
          <w:rFonts w:ascii="Arial" w:hAnsi="Arial" w:cs="Arial"/>
          <w:szCs w:val="24"/>
        </w:rPr>
        <w:t xml:space="preserve"> </w:t>
      </w:r>
      <w:proofErr w:type="gramStart"/>
      <w:r w:rsidR="00E41A66" w:rsidRPr="00790549">
        <w:rPr>
          <w:rFonts w:ascii="Arial" w:hAnsi="Arial" w:cs="Arial"/>
          <w:szCs w:val="24"/>
        </w:rPr>
        <w:t xml:space="preserve">(  </w:t>
      </w:r>
      <w:proofErr w:type="gramEnd"/>
      <w:r w:rsidR="00E41A66" w:rsidRPr="00790549">
        <w:rPr>
          <w:rFonts w:ascii="Arial" w:hAnsi="Arial" w:cs="Arial"/>
          <w:szCs w:val="24"/>
        </w:rPr>
        <w:t xml:space="preserve"> ) Apenas a assertiva I</w:t>
      </w:r>
      <w:r w:rsidRPr="00790549">
        <w:rPr>
          <w:rFonts w:ascii="Arial" w:hAnsi="Arial" w:cs="Arial"/>
          <w:szCs w:val="24"/>
        </w:rPr>
        <w:t xml:space="preserve"> </w:t>
      </w:r>
    </w:p>
    <w:p w14:paraId="71559909" w14:textId="62D0E9B9" w:rsidR="00E41A66" w:rsidRPr="00790549" w:rsidRDefault="00E41A66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proofErr w:type="gramStart"/>
      <w:r w:rsidRPr="00790549">
        <w:rPr>
          <w:rFonts w:ascii="Arial" w:hAnsi="Arial" w:cs="Arial"/>
          <w:szCs w:val="24"/>
        </w:rPr>
        <w:t xml:space="preserve">(  </w:t>
      </w:r>
      <w:proofErr w:type="gramEnd"/>
      <w:r w:rsidRPr="00790549">
        <w:rPr>
          <w:rFonts w:ascii="Arial" w:hAnsi="Arial" w:cs="Arial"/>
          <w:szCs w:val="24"/>
        </w:rPr>
        <w:t xml:space="preserve"> ) As assertivas I e II</w:t>
      </w:r>
    </w:p>
    <w:p w14:paraId="60087D26" w14:textId="581145EC" w:rsidR="00E1597D" w:rsidRPr="00790549" w:rsidRDefault="00E1597D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proofErr w:type="gramStart"/>
      <w:r w:rsidRPr="00790549">
        <w:rPr>
          <w:rFonts w:ascii="Arial" w:hAnsi="Arial" w:cs="Arial"/>
          <w:szCs w:val="24"/>
        </w:rPr>
        <w:t xml:space="preserve">(  </w:t>
      </w:r>
      <w:proofErr w:type="gramEnd"/>
      <w:r w:rsidRPr="00790549">
        <w:rPr>
          <w:rFonts w:ascii="Arial" w:hAnsi="Arial" w:cs="Arial"/>
          <w:szCs w:val="24"/>
        </w:rPr>
        <w:t xml:space="preserve"> ) As assertivas I, III e IV</w:t>
      </w:r>
    </w:p>
    <w:p w14:paraId="6AAE3C6B" w14:textId="432E08B8" w:rsidR="00E1597D" w:rsidRPr="00790549" w:rsidRDefault="00E1597D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proofErr w:type="gramStart"/>
      <w:r w:rsidRPr="00790549">
        <w:rPr>
          <w:rFonts w:ascii="Arial" w:hAnsi="Arial" w:cs="Arial"/>
          <w:szCs w:val="24"/>
        </w:rPr>
        <w:t xml:space="preserve">(  </w:t>
      </w:r>
      <w:proofErr w:type="gramEnd"/>
      <w:r w:rsidRPr="00790549">
        <w:rPr>
          <w:rFonts w:ascii="Arial" w:hAnsi="Arial" w:cs="Arial"/>
          <w:szCs w:val="24"/>
        </w:rPr>
        <w:t xml:space="preserve"> ) As assertivas II, III e IV</w:t>
      </w:r>
    </w:p>
    <w:p w14:paraId="0F2FE314" w14:textId="330D59E0" w:rsidR="00E1597D" w:rsidRPr="00790549" w:rsidRDefault="00E1597D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proofErr w:type="gramStart"/>
      <w:r w:rsidRPr="00790549">
        <w:rPr>
          <w:rFonts w:ascii="Arial" w:hAnsi="Arial" w:cs="Arial"/>
          <w:szCs w:val="24"/>
        </w:rPr>
        <w:t xml:space="preserve">(  </w:t>
      </w:r>
      <w:proofErr w:type="gramEnd"/>
      <w:r w:rsidRPr="00790549">
        <w:rPr>
          <w:rFonts w:ascii="Arial" w:hAnsi="Arial" w:cs="Arial"/>
          <w:szCs w:val="24"/>
        </w:rPr>
        <w:t xml:space="preserve"> ) Todas as assertivas.</w:t>
      </w:r>
    </w:p>
    <w:p w14:paraId="7CC732C1" w14:textId="77777777" w:rsidR="00F71A2F" w:rsidRPr="00790549" w:rsidRDefault="00F71A2F" w:rsidP="007905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</w:p>
    <w:p w14:paraId="04373840" w14:textId="77777777" w:rsidR="00F71A2F" w:rsidRPr="00790549" w:rsidRDefault="00F71A2F" w:rsidP="007905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</w:p>
    <w:p w14:paraId="55759816" w14:textId="77777777" w:rsidR="00F71A2F" w:rsidRPr="00790549" w:rsidRDefault="00F71A2F" w:rsidP="007905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</w:p>
    <w:p w14:paraId="1B585D9C" w14:textId="77777777" w:rsidR="00F71A2F" w:rsidRPr="00790549" w:rsidRDefault="00F71A2F" w:rsidP="007905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</w:p>
    <w:p w14:paraId="6B943C70" w14:textId="5274415E" w:rsidR="00F71A2F" w:rsidRPr="00790549" w:rsidRDefault="00790549" w:rsidP="0079054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r w:rsidRPr="00790549">
        <w:rPr>
          <w:rFonts w:ascii="Arial" w:hAnsi="Arial" w:cs="Arial"/>
          <w:szCs w:val="24"/>
        </w:rPr>
        <w:lastRenderedPageBreak/>
        <w:t xml:space="preserve">2 - </w:t>
      </w:r>
      <w:r w:rsidR="00F71A2F" w:rsidRPr="00790549">
        <w:rPr>
          <w:rFonts w:ascii="Arial" w:hAnsi="Arial" w:cs="Arial"/>
          <w:szCs w:val="24"/>
        </w:rPr>
        <w:t xml:space="preserve">Dadas as assertivas sobre a estrutura de dados do tipo </w:t>
      </w:r>
      <w:r w:rsidR="00F71A2F" w:rsidRPr="00790549">
        <w:rPr>
          <w:rFonts w:ascii="Arial" w:hAnsi="Arial" w:cs="Arial"/>
          <w:szCs w:val="24"/>
        </w:rPr>
        <w:t>FILA</w:t>
      </w:r>
      <w:r w:rsidR="00F71A2F" w:rsidRPr="00790549">
        <w:rPr>
          <w:rFonts w:ascii="Arial" w:hAnsi="Arial" w:cs="Arial"/>
          <w:szCs w:val="24"/>
        </w:rPr>
        <w:t>.</w:t>
      </w:r>
    </w:p>
    <w:p w14:paraId="30DF8827" w14:textId="24CD4659" w:rsidR="00F71A2F" w:rsidRPr="00790549" w:rsidRDefault="00F71A2F" w:rsidP="00790549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Arial" w:eastAsia="Arial Unicode MS" w:hAnsi="Arial" w:cs="Arial"/>
          <w:sz w:val="20"/>
        </w:rPr>
      </w:pPr>
      <w:r w:rsidRPr="00790549">
        <w:rPr>
          <w:rFonts w:ascii="Arial" w:eastAsia="Arial Unicode MS" w:hAnsi="Arial" w:cs="Arial"/>
          <w:sz w:val="20"/>
        </w:rPr>
        <w:t xml:space="preserve">Uma </w:t>
      </w:r>
      <w:r w:rsidRPr="00790549">
        <w:rPr>
          <w:rFonts w:ascii="Arial" w:eastAsia="Arial Unicode MS" w:hAnsi="Arial" w:cs="Arial"/>
          <w:sz w:val="20"/>
        </w:rPr>
        <w:t>fila</w:t>
      </w:r>
      <w:r w:rsidRPr="00790549">
        <w:rPr>
          <w:rFonts w:ascii="Arial" w:eastAsia="Arial Unicode MS" w:hAnsi="Arial" w:cs="Arial"/>
          <w:sz w:val="20"/>
        </w:rPr>
        <w:t xml:space="preserve"> é um conjunto de itens, no qual novos itens podem ser inseridos</w:t>
      </w:r>
      <w:r w:rsidRPr="00790549">
        <w:rPr>
          <w:rFonts w:ascii="Arial" w:eastAsia="Arial Unicode MS" w:hAnsi="Arial" w:cs="Arial"/>
          <w:sz w:val="20"/>
        </w:rPr>
        <w:t xml:space="preserve"> numa extremidade</w:t>
      </w:r>
      <w:r w:rsidRPr="00790549">
        <w:rPr>
          <w:rFonts w:ascii="Arial" w:eastAsia="Arial Unicode MS" w:hAnsi="Arial" w:cs="Arial"/>
          <w:sz w:val="20"/>
        </w:rPr>
        <w:t xml:space="preserve"> e podem ser eliminados itens de uma</w:t>
      </w:r>
      <w:r w:rsidRPr="00790549">
        <w:rPr>
          <w:rFonts w:ascii="Arial" w:eastAsia="Arial Unicode MS" w:hAnsi="Arial" w:cs="Arial"/>
          <w:sz w:val="20"/>
        </w:rPr>
        <w:t xml:space="preserve"> outra</w:t>
      </w:r>
      <w:r w:rsidRPr="00790549">
        <w:rPr>
          <w:rFonts w:ascii="Arial" w:eastAsia="Arial Unicode MS" w:hAnsi="Arial" w:cs="Arial"/>
          <w:sz w:val="20"/>
        </w:rPr>
        <w:t xml:space="preserve"> extremidade, chamada </w:t>
      </w:r>
      <w:r w:rsidRPr="00790549">
        <w:rPr>
          <w:rFonts w:ascii="Arial" w:eastAsia="Arial Unicode MS" w:hAnsi="Arial" w:cs="Arial"/>
          <w:sz w:val="20"/>
        </w:rPr>
        <w:t>inicio</w:t>
      </w:r>
      <w:r w:rsidRPr="00790549">
        <w:rPr>
          <w:rFonts w:ascii="Arial" w:eastAsia="Arial Unicode MS" w:hAnsi="Arial" w:cs="Arial"/>
          <w:sz w:val="20"/>
        </w:rPr>
        <w:t xml:space="preserve"> da </w:t>
      </w:r>
      <w:r w:rsidRPr="00790549">
        <w:rPr>
          <w:rFonts w:ascii="Arial" w:eastAsia="Arial Unicode MS" w:hAnsi="Arial" w:cs="Arial"/>
          <w:sz w:val="20"/>
        </w:rPr>
        <w:t>fila</w:t>
      </w:r>
      <w:r w:rsidRPr="00790549">
        <w:rPr>
          <w:rFonts w:ascii="Arial" w:eastAsia="Arial Unicode MS" w:hAnsi="Arial" w:cs="Arial"/>
          <w:sz w:val="20"/>
        </w:rPr>
        <w:t xml:space="preserve">. </w:t>
      </w:r>
    </w:p>
    <w:p w14:paraId="70437A85" w14:textId="77777777" w:rsidR="005E6178" w:rsidRPr="00790549" w:rsidRDefault="00F71A2F" w:rsidP="00790549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Arial" w:eastAsia="Arial Unicode MS" w:hAnsi="Arial" w:cs="Arial"/>
          <w:sz w:val="20"/>
        </w:rPr>
      </w:pPr>
      <w:r w:rsidRPr="00790549">
        <w:rPr>
          <w:rFonts w:ascii="Arial" w:eastAsia="Arial Unicode MS" w:hAnsi="Arial" w:cs="Arial"/>
          <w:sz w:val="20"/>
        </w:rPr>
        <w:t xml:space="preserve">Os itens são inseridos e removidos de acordo com o princípio de </w:t>
      </w:r>
      <w:r w:rsidRPr="00790549">
        <w:rPr>
          <w:rFonts w:ascii="Arial" w:eastAsia="Arial Unicode MS" w:hAnsi="Arial" w:cs="Arial"/>
          <w:i/>
          <w:iCs/>
          <w:sz w:val="20"/>
        </w:rPr>
        <w:t xml:space="preserve">que o primeiro que entra é o primeiro que sai - </w:t>
      </w:r>
      <w:proofErr w:type="spellStart"/>
      <w:r w:rsidRPr="00790549">
        <w:rPr>
          <w:rFonts w:ascii="Arial" w:eastAsia="Arial Unicode MS" w:hAnsi="Arial" w:cs="Arial"/>
          <w:i/>
          <w:iCs/>
          <w:sz w:val="20"/>
        </w:rPr>
        <w:t>First</w:t>
      </w:r>
      <w:proofErr w:type="spellEnd"/>
      <w:r w:rsidRPr="00790549">
        <w:rPr>
          <w:rFonts w:ascii="Arial" w:eastAsia="Arial Unicode MS" w:hAnsi="Arial" w:cs="Arial"/>
          <w:i/>
          <w:iCs/>
          <w:sz w:val="20"/>
        </w:rPr>
        <w:t xml:space="preserve"> in, </w:t>
      </w:r>
      <w:proofErr w:type="spellStart"/>
      <w:r w:rsidRPr="00790549">
        <w:rPr>
          <w:rFonts w:ascii="Arial" w:eastAsia="Arial Unicode MS" w:hAnsi="Arial" w:cs="Arial"/>
          <w:i/>
          <w:iCs/>
          <w:sz w:val="20"/>
        </w:rPr>
        <w:t>first</w:t>
      </w:r>
      <w:proofErr w:type="spellEnd"/>
      <w:r w:rsidRPr="00790549">
        <w:rPr>
          <w:rFonts w:ascii="Arial" w:eastAsia="Arial Unicode MS" w:hAnsi="Arial" w:cs="Arial"/>
          <w:i/>
          <w:iCs/>
          <w:sz w:val="20"/>
        </w:rPr>
        <w:t xml:space="preserve"> out </w:t>
      </w:r>
      <w:r w:rsidRPr="00790549">
        <w:rPr>
          <w:rFonts w:ascii="Arial" w:eastAsia="Arial Unicode MS" w:hAnsi="Arial" w:cs="Arial"/>
          <w:sz w:val="20"/>
        </w:rPr>
        <w:t xml:space="preserve">(FIFO). </w:t>
      </w:r>
    </w:p>
    <w:p w14:paraId="52D675E0" w14:textId="67C02A43" w:rsidR="005E6178" w:rsidRPr="00790549" w:rsidRDefault="005E6178" w:rsidP="00790549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Arial" w:eastAsia="Arial Unicode MS" w:hAnsi="Arial" w:cs="Arial"/>
          <w:sz w:val="20"/>
        </w:rPr>
      </w:pPr>
      <w:r w:rsidRPr="00790549">
        <w:rPr>
          <w:rFonts w:ascii="Arial" w:eastAsia="Arial Unicode MS" w:hAnsi="Arial" w:cs="Arial"/>
          <w:sz w:val="20"/>
        </w:rPr>
        <w:t>São exemplos de uso de fila em um sistema:</w:t>
      </w:r>
      <w:r w:rsidRPr="00790549">
        <w:rPr>
          <w:rFonts w:ascii="Arial" w:eastAsia="Arial Unicode MS" w:hAnsi="Arial" w:cs="Arial"/>
          <w:sz w:val="20"/>
        </w:rPr>
        <w:t xml:space="preserve"> </w:t>
      </w:r>
      <w:r w:rsidRPr="00790549">
        <w:rPr>
          <w:rFonts w:ascii="Arial" w:eastAsia="Arial Unicode MS" w:hAnsi="Arial" w:cs="Arial"/>
          <w:sz w:val="20"/>
        </w:rPr>
        <w:t xml:space="preserve">Controle de documentos para </w:t>
      </w:r>
      <w:proofErr w:type="spellStart"/>
      <w:proofErr w:type="gramStart"/>
      <w:r w:rsidRPr="00790549">
        <w:rPr>
          <w:rFonts w:ascii="Arial" w:eastAsia="Arial Unicode MS" w:hAnsi="Arial" w:cs="Arial"/>
          <w:sz w:val="20"/>
        </w:rPr>
        <w:t>impressão;Troca</w:t>
      </w:r>
      <w:proofErr w:type="spellEnd"/>
      <w:proofErr w:type="gramEnd"/>
      <w:r w:rsidRPr="00790549">
        <w:rPr>
          <w:rFonts w:ascii="Arial" w:eastAsia="Arial Unicode MS" w:hAnsi="Arial" w:cs="Arial"/>
          <w:sz w:val="20"/>
        </w:rPr>
        <w:t xml:space="preserve"> de mensagem entre computadores numa rede;</w:t>
      </w:r>
    </w:p>
    <w:p w14:paraId="69B6CDEA" w14:textId="09AA0C33" w:rsidR="00F71A2F" w:rsidRPr="00790549" w:rsidRDefault="005E6178" w:rsidP="00790549">
      <w:pPr>
        <w:pStyle w:val="PargrafodaLista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Arial Unicode MS" w:hAnsi="Arial" w:cs="Arial"/>
          <w:sz w:val="20"/>
        </w:rPr>
      </w:pPr>
      <w:r w:rsidRPr="00790549">
        <w:rPr>
          <w:rFonts w:ascii="Arial" w:eastAsia="Arial Unicode MS" w:hAnsi="Arial" w:cs="Arial"/>
          <w:sz w:val="20"/>
        </w:rPr>
        <w:t xml:space="preserve"> Ao utilizarmos um vetor para implementar uma fila, é necessário desenvolver as seguintes funções: </w:t>
      </w:r>
      <w:r w:rsidRPr="00790549">
        <w:rPr>
          <w:rFonts w:ascii="Arial" w:eastAsia="Arial Unicode MS" w:hAnsi="Arial" w:cs="Arial"/>
          <w:sz w:val="20"/>
        </w:rPr>
        <w:t>criação da fila (informar a capacida</w:t>
      </w:r>
      <w:r w:rsidRPr="00790549">
        <w:rPr>
          <w:rFonts w:ascii="Arial" w:eastAsia="Arial Unicode MS" w:hAnsi="Arial" w:cs="Arial"/>
          <w:sz w:val="20"/>
        </w:rPr>
        <w:t>de</w:t>
      </w:r>
      <w:r w:rsidRPr="00790549">
        <w:rPr>
          <w:rFonts w:ascii="Arial" w:eastAsia="Arial Unicode MS" w:hAnsi="Arial" w:cs="Arial"/>
          <w:sz w:val="20"/>
        </w:rPr>
        <w:t>);</w:t>
      </w:r>
      <w:r w:rsidRPr="00790549">
        <w:rPr>
          <w:rFonts w:ascii="Arial" w:eastAsia="Arial Unicode MS" w:hAnsi="Arial" w:cs="Arial"/>
          <w:sz w:val="20"/>
        </w:rPr>
        <w:t xml:space="preserve"> </w:t>
      </w:r>
      <w:r w:rsidRPr="00790549">
        <w:rPr>
          <w:rFonts w:ascii="Arial" w:eastAsia="Arial Unicode MS" w:hAnsi="Arial" w:cs="Arial"/>
          <w:sz w:val="20"/>
        </w:rPr>
        <w:t>enfileirar (</w:t>
      </w:r>
      <w:proofErr w:type="spellStart"/>
      <w:r w:rsidRPr="00790549">
        <w:rPr>
          <w:rFonts w:ascii="Arial" w:eastAsia="Arial Unicode MS" w:hAnsi="Arial" w:cs="Arial"/>
          <w:sz w:val="20"/>
        </w:rPr>
        <w:t>enqueue</w:t>
      </w:r>
      <w:proofErr w:type="spellEnd"/>
      <w:r w:rsidRPr="00790549">
        <w:rPr>
          <w:rFonts w:ascii="Arial" w:eastAsia="Arial Unicode MS" w:hAnsi="Arial" w:cs="Arial"/>
          <w:sz w:val="20"/>
        </w:rPr>
        <w:t>) - o elemento é o parâmetro nesta operação;</w:t>
      </w:r>
      <w:r w:rsidRPr="00790549">
        <w:rPr>
          <w:rFonts w:ascii="Arial" w:eastAsia="Arial Unicode MS" w:hAnsi="Arial" w:cs="Arial"/>
          <w:sz w:val="20"/>
        </w:rPr>
        <w:t xml:space="preserve"> </w:t>
      </w:r>
      <w:proofErr w:type="spellStart"/>
      <w:r w:rsidRPr="00790549">
        <w:rPr>
          <w:rFonts w:ascii="Arial" w:eastAsia="Arial Unicode MS" w:hAnsi="Arial" w:cs="Arial"/>
          <w:sz w:val="20"/>
        </w:rPr>
        <w:t>desenfileirar</w:t>
      </w:r>
      <w:proofErr w:type="spellEnd"/>
      <w:r w:rsidRPr="00790549">
        <w:rPr>
          <w:rFonts w:ascii="Arial" w:eastAsia="Arial Unicode MS" w:hAnsi="Arial" w:cs="Arial"/>
          <w:sz w:val="20"/>
        </w:rPr>
        <w:t xml:space="preserve"> (</w:t>
      </w:r>
      <w:proofErr w:type="spellStart"/>
      <w:r w:rsidRPr="00790549">
        <w:rPr>
          <w:rFonts w:ascii="Arial" w:eastAsia="Arial Unicode MS" w:hAnsi="Arial" w:cs="Arial"/>
          <w:sz w:val="20"/>
        </w:rPr>
        <w:t>dequeue</w:t>
      </w:r>
      <w:proofErr w:type="spellEnd"/>
      <w:r w:rsidRPr="00790549">
        <w:rPr>
          <w:rFonts w:ascii="Arial" w:eastAsia="Arial Unicode MS" w:hAnsi="Arial" w:cs="Arial"/>
          <w:sz w:val="20"/>
        </w:rPr>
        <w:t>);</w:t>
      </w:r>
      <w:r w:rsidRPr="00790549">
        <w:rPr>
          <w:rFonts w:ascii="Arial" w:eastAsia="Arial Unicode MS" w:hAnsi="Arial" w:cs="Arial"/>
          <w:sz w:val="20"/>
        </w:rPr>
        <w:t xml:space="preserve"> </w:t>
      </w:r>
      <w:r w:rsidRPr="00790549">
        <w:rPr>
          <w:rFonts w:ascii="Arial" w:eastAsia="Arial Unicode MS" w:hAnsi="Arial" w:cs="Arial"/>
          <w:sz w:val="20"/>
        </w:rPr>
        <w:t>mostrar a fila (todos os elementos</w:t>
      </w:r>
      <w:proofErr w:type="gramStart"/>
      <w:r w:rsidRPr="00790549">
        <w:rPr>
          <w:rFonts w:ascii="Arial" w:eastAsia="Arial Unicode MS" w:hAnsi="Arial" w:cs="Arial"/>
          <w:sz w:val="20"/>
        </w:rPr>
        <w:t>);verificar</w:t>
      </w:r>
      <w:proofErr w:type="gramEnd"/>
      <w:r w:rsidRPr="00790549">
        <w:rPr>
          <w:rFonts w:ascii="Arial" w:eastAsia="Arial Unicode MS" w:hAnsi="Arial" w:cs="Arial"/>
          <w:sz w:val="20"/>
        </w:rPr>
        <w:t xml:space="preserve"> se a fila está vazia (</w:t>
      </w:r>
      <w:proofErr w:type="spellStart"/>
      <w:r w:rsidRPr="00790549">
        <w:rPr>
          <w:rFonts w:ascii="Arial" w:eastAsia="Arial Unicode MS" w:hAnsi="Arial" w:cs="Arial"/>
          <w:sz w:val="20"/>
        </w:rPr>
        <w:t>isEmpty</w:t>
      </w:r>
      <w:proofErr w:type="spellEnd"/>
      <w:r w:rsidRPr="00790549">
        <w:rPr>
          <w:rFonts w:ascii="Arial" w:eastAsia="Arial Unicode MS" w:hAnsi="Arial" w:cs="Arial"/>
          <w:sz w:val="20"/>
        </w:rPr>
        <w:t>);</w:t>
      </w:r>
      <w:r w:rsidRPr="00790549">
        <w:rPr>
          <w:rFonts w:ascii="Arial" w:eastAsia="Arial Unicode MS" w:hAnsi="Arial" w:cs="Arial"/>
          <w:sz w:val="20"/>
        </w:rPr>
        <w:t xml:space="preserve"> </w:t>
      </w:r>
      <w:r w:rsidRPr="00790549">
        <w:rPr>
          <w:rFonts w:ascii="Arial" w:eastAsia="Arial Unicode MS" w:hAnsi="Arial" w:cs="Arial"/>
          <w:sz w:val="20"/>
        </w:rPr>
        <w:t>verificar se a fila está cheia (</w:t>
      </w:r>
      <w:proofErr w:type="spellStart"/>
      <w:r w:rsidRPr="00790549">
        <w:rPr>
          <w:rFonts w:ascii="Arial" w:eastAsia="Arial Unicode MS" w:hAnsi="Arial" w:cs="Arial"/>
          <w:sz w:val="20"/>
        </w:rPr>
        <w:t>isFull</w:t>
      </w:r>
      <w:proofErr w:type="spellEnd"/>
      <w:r w:rsidRPr="00790549">
        <w:rPr>
          <w:rFonts w:ascii="Arial" w:eastAsia="Arial Unicode MS" w:hAnsi="Arial" w:cs="Arial"/>
          <w:sz w:val="20"/>
        </w:rPr>
        <w:t xml:space="preserve"> - implementação sequencial - vetor).</w:t>
      </w:r>
    </w:p>
    <w:p w14:paraId="56439802" w14:textId="77777777" w:rsidR="005E6178" w:rsidRPr="00790549" w:rsidRDefault="005E6178" w:rsidP="007905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Arial Unicode MS" w:hAnsi="Arial" w:cs="Arial"/>
          <w:szCs w:val="24"/>
        </w:rPr>
      </w:pPr>
    </w:p>
    <w:p w14:paraId="06C1E451" w14:textId="77777777" w:rsidR="00F71A2F" w:rsidRPr="00790549" w:rsidRDefault="00F71A2F" w:rsidP="0079054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r w:rsidRPr="00790549">
        <w:rPr>
          <w:rFonts w:ascii="Arial" w:hAnsi="Arial" w:cs="Arial"/>
          <w:szCs w:val="24"/>
        </w:rPr>
        <w:t>Responda quais são verdadeiras</w:t>
      </w:r>
    </w:p>
    <w:p w14:paraId="5760A55B" w14:textId="77777777" w:rsidR="00F71A2F" w:rsidRPr="00790549" w:rsidRDefault="00F71A2F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r w:rsidRPr="00790549">
        <w:rPr>
          <w:rFonts w:ascii="Arial" w:hAnsi="Arial" w:cs="Arial"/>
          <w:szCs w:val="24"/>
        </w:rPr>
        <w:t xml:space="preserve"> </w:t>
      </w:r>
      <w:proofErr w:type="gramStart"/>
      <w:r w:rsidRPr="00790549">
        <w:rPr>
          <w:rFonts w:ascii="Arial" w:hAnsi="Arial" w:cs="Arial"/>
          <w:szCs w:val="24"/>
        </w:rPr>
        <w:t xml:space="preserve">(  </w:t>
      </w:r>
      <w:proofErr w:type="gramEnd"/>
      <w:r w:rsidRPr="00790549">
        <w:rPr>
          <w:rFonts w:ascii="Arial" w:hAnsi="Arial" w:cs="Arial"/>
          <w:szCs w:val="24"/>
        </w:rPr>
        <w:t xml:space="preserve"> ) Apenas a assertiva I </w:t>
      </w:r>
    </w:p>
    <w:p w14:paraId="31B47B29" w14:textId="77777777" w:rsidR="00F71A2F" w:rsidRPr="00790549" w:rsidRDefault="00F71A2F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proofErr w:type="gramStart"/>
      <w:r w:rsidRPr="00790549">
        <w:rPr>
          <w:rFonts w:ascii="Arial" w:hAnsi="Arial" w:cs="Arial"/>
          <w:szCs w:val="24"/>
        </w:rPr>
        <w:t xml:space="preserve">(  </w:t>
      </w:r>
      <w:proofErr w:type="gramEnd"/>
      <w:r w:rsidRPr="00790549">
        <w:rPr>
          <w:rFonts w:ascii="Arial" w:hAnsi="Arial" w:cs="Arial"/>
          <w:szCs w:val="24"/>
        </w:rPr>
        <w:t xml:space="preserve"> ) As assertivas I e II</w:t>
      </w:r>
    </w:p>
    <w:p w14:paraId="73E5AB55" w14:textId="77777777" w:rsidR="00F71A2F" w:rsidRPr="00790549" w:rsidRDefault="00F71A2F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proofErr w:type="gramStart"/>
      <w:r w:rsidRPr="00790549">
        <w:rPr>
          <w:rFonts w:ascii="Arial" w:hAnsi="Arial" w:cs="Arial"/>
          <w:szCs w:val="24"/>
        </w:rPr>
        <w:t xml:space="preserve">(  </w:t>
      </w:r>
      <w:proofErr w:type="gramEnd"/>
      <w:r w:rsidRPr="00790549">
        <w:rPr>
          <w:rFonts w:ascii="Arial" w:hAnsi="Arial" w:cs="Arial"/>
          <w:szCs w:val="24"/>
        </w:rPr>
        <w:t xml:space="preserve"> ) As assertivas I, III e IV</w:t>
      </w:r>
    </w:p>
    <w:p w14:paraId="4CEADB1B" w14:textId="77777777" w:rsidR="00F71A2F" w:rsidRPr="00790549" w:rsidRDefault="00F71A2F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proofErr w:type="gramStart"/>
      <w:r w:rsidRPr="00790549">
        <w:rPr>
          <w:rFonts w:ascii="Arial" w:hAnsi="Arial" w:cs="Arial"/>
          <w:szCs w:val="24"/>
        </w:rPr>
        <w:t xml:space="preserve">(  </w:t>
      </w:r>
      <w:proofErr w:type="gramEnd"/>
      <w:r w:rsidRPr="00790549">
        <w:rPr>
          <w:rFonts w:ascii="Arial" w:hAnsi="Arial" w:cs="Arial"/>
          <w:szCs w:val="24"/>
        </w:rPr>
        <w:t xml:space="preserve"> ) As assertivas II, III e IV</w:t>
      </w:r>
    </w:p>
    <w:p w14:paraId="280BE671" w14:textId="358B4862" w:rsidR="00F71A2F" w:rsidRPr="00790549" w:rsidRDefault="00F71A2F" w:rsidP="00790549">
      <w:pPr>
        <w:pStyle w:val="PargrafodaLista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proofErr w:type="gramStart"/>
      <w:r w:rsidRPr="00790549">
        <w:rPr>
          <w:rFonts w:ascii="Arial" w:hAnsi="Arial" w:cs="Arial"/>
          <w:szCs w:val="24"/>
        </w:rPr>
        <w:t xml:space="preserve">(  </w:t>
      </w:r>
      <w:proofErr w:type="gramEnd"/>
      <w:r w:rsidRPr="00790549">
        <w:rPr>
          <w:rFonts w:ascii="Arial" w:hAnsi="Arial" w:cs="Arial"/>
          <w:szCs w:val="24"/>
        </w:rPr>
        <w:t xml:space="preserve"> ) Todas as assertivas.</w:t>
      </w:r>
    </w:p>
    <w:p w14:paraId="78A9AF6E" w14:textId="77777777" w:rsidR="00790549" w:rsidRPr="00790549" w:rsidRDefault="00790549" w:rsidP="007905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</w:p>
    <w:p w14:paraId="69C3EE3F" w14:textId="77777777" w:rsidR="00790549" w:rsidRPr="00E6437B" w:rsidRDefault="00790549" w:rsidP="007905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Cs w:val="24"/>
        </w:rPr>
      </w:pPr>
      <w:r w:rsidRPr="00E6437B">
        <w:rPr>
          <w:rFonts w:ascii="Arial" w:hAnsi="Arial" w:cs="Arial"/>
          <w:szCs w:val="24"/>
        </w:rPr>
        <w:t xml:space="preserve">3 - </w:t>
      </w:r>
      <w:r w:rsidRPr="00E6437B">
        <w:rPr>
          <w:rFonts w:ascii="Arial" w:hAnsi="Arial" w:cs="Arial"/>
          <w:color w:val="000000"/>
          <w:szCs w:val="24"/>
          <w:shd w:val="clear" w:color="auto" w:fill="FFFFFF"/>
        </w:rPr>
        <w:t>Um entregador de pizzas deve entregar três pizzas em locais diferentes, o mesmo colocou as pizzas no baú conforme sua rota de entrega, a primeira pizza colocada no baú é a primeira pizza a ser entregue</w:t>
      </w:r>
      <w:r w:rsidRPr="00E6437B">
        <w:rPr>
          <w:rFonts w:ascii="Arial" w:hAnsi="Arial" w:cs="Arial"/>
          <w:color w:val="000000"/>
          <w:szCs w:val="24"/>
        </w:rPr>
        <w:t>, ao chegar na primeira casa, o entregador se deu conta do seu erro. Qual foi o erro do entregador? Escreva sobre, abordando os conceitos de LIFO E FIFO.</w:t>
      </w:r>
    </w:p>
    <w:p w14:paraId="252EF664" w14:textId="1C97D76E" w:rsidR="00F71A2F" w:rsidRPr="00790549" w:rsidRDefault="00790549" w:rsidP="007905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rial" w:hAnsi="Arial" w:cs="Arial"/>
          <w:szCs w:val="24"/>
        </w:rPr>
      </w:pPr>
      <w:r w:rsidRPr="00790549">
        <w:rPr>
          <w:rFonts w:ascii="Arial" w:hAnsi="Arial" w:cs="Arial"/>
          <w:color w:val="000000"/>
          <w:sz w:val="27"/>
          <w:szCs w:val="27"/>
        </w:rPr>
        <w:br/>
      </w:r>
    </w:p>
    <w:p w14:paraId="52463D28" w14:textId="77777777" w:rsidR="00C8561B" w:rsidRDefault="00C8561B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CBFEC14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69D0A9EF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05141A9B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6F4D6B8C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0823BF64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E721799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A00323B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493DF9E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7F6969A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9FC627E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25B5FBA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674483F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6048561" w14:textId="77777777" w:rsidR="005E6178" w:rsidRDefault="005E6178" w:rsidP="005E6178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15ECE9CC" w14:textId="77777777" w:rsidR="003744F7" w:rsidRPr="00790549" w:rsidRDefault="003744F7" w:rsidP="00790549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4AC06FD" w14:textId="1D688832" w:rsidR="00C8561B" w:rsidRDefault="00F05690" w:rsidP="00C8561B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4</w:t>
      </w:r>
      <w:r w:rsidR="00C8561B">
        <w:rPr>
          <w:rFonts w:ascii="Arial" w:hAnsi="Arial" w:cs="Arial"/>
          <w:szCs w:val="24"/>
        </w:rPr>
        <w:t>- Essa questão foi retirada da prova do ENADE de 2011.</w:t>
      </w:r>
    </w:p>
    <w:p w14:paraId="4E0660B0" w14:textId="77777777" w:rsidR="00C8561B" w:rsidRDefault="00C8561B" w:rsidP="00546478">
      <w:pPr>
        <w:pStyle w:val="PargrafodaLista"/>
        <w:autoSpaceDE w:val="0"/>
        <w:autoSpaceDN w:val="0"/>
        <w:adjustRightInd w:val="0"/>
        <w:ind w:left="720"/>
        <w:jc w:val="left"/>
        <w:rPr>
          <w:noProof/>
        </w:rPr>
      </w:pPr>
    </w:p>
    <w:p w14:paraId="0F2DA7AE" w14:textId="3D0B90C6" w:rsidR="00C8561B" w:rsidRDefault="00C8561B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7FBDC116" wp14:editId="219DC933">
            <wp:extent cx="3377821" cy="3689837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50" t="2022" r="36690" b="27568"/>
                    <a:stretch/>
                  </pic:blipFill>
                  <pic:spPr bwMode="auto">
                    <a:xfrm>
                      <a:off x="0" y="0"/>
                      <a:ext cx="3389575" cy="370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3532" w14:textId="77777777" w:rsidR="00FA711A" w:rsidRDefault="00FA711A" w:rsidP="00546478">
      <w:pPr>
        <w:pStyle w:val="PargrafodaLista"/>
        <w:autoSpaceDE w:val="0"/>
        <w:autoSpaceDN w:val="0"/>
        <w:adjustRightInd w:val="0"/>
        <w:ind w:left="720"/>
        <w:jc w:val="left"/>
        <w:rPr>
          <w:rFonts w:ascii="Arial" w:hAnsi="Arial" w:cs="Arial"/>
          <w:szCs w:val="24"/>
        </w:rPr>
      </w:pPr>
    </w:p>
    <w:p w14:paraId="66C867E3" w14:textId="72A13E2F" w:rsidR="00F05690" w:rsidRDefault="00F05690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B80B2C8" w14:textId="0C85F296" w:rsidR="00EC1C93" w:rsidRDefault="00EC1C93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 Dado a seguinte classe Box</w:t>
      </w:r>
      <w:r w:rsidR="00EC4219">
        <w:rPr>
          <w:rFonts w:ascii="Arial" w:hAnsi="Arial" w:cs="Arial"/>
          <w:szCs w:val="24"/>
        </w:rPr>
        <w:t>:</w:t>
      </w:r>
    </w:p>
    <w:p w14:paraId="6F683A00" w14:textId="77458DB6" w:rsidR="00EC4219" w:rsidRDefault="00EC4219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425A6AF0" wp14:editId="6825559F">
            <wp:extent cx="4919375" cy="2055576"/>
            <wp:effectExtent l="0" t="0" r="825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16-10-03 às 14.49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636" cy="20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F6DD" w14:textId="34095835" w:rsidR="00EC4219" w:rsidRDefault="00EC4219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Sabendo que o atributo id é um valor inteiro identificador do objeto Box, o atributo peso é o valor em KG do objeto box e que o prazo de entrega é o numero de dias para a entrega do objeto Box, faça: </w:t>
      </w:r>
    </w:p>
    <w:p w14:paraId="57A46D44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A00AAF5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66AB705D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A02872F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E090964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BBA09B6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1B13506E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F01401C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E055C31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EAEC4D4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01C1CAC4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028C7B34" w14:textId="77777777" w:rsidR="009F5044" w:rsidRDefault="009F5044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1042487E" w14:textId="77777777" w:rsidR="00EC4219" w:rsidRDefault="00EC4219" w:rsidP="00EC1C93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6589ACB0" w14:textId="5E81FDEF" w:rsidR="00EC4219" w:rsidRDefault="00EC4219" w:rsidP="00EC421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 Termi</w:t>
      </w:r>
      <w:r w:rsidR="00057D0C">
        <w:rPr>
          <w:rFonts w:ascii="Arial" w:hAnsi="Arial" w:cs="Arial"/>
          <w:szCs w:val="24"/>
        </w:rPr>
        <w:t>ne a função “enfileirar (Box b) “. A função enfileirar deve receber o objeto Box no “vetor”</w:t>
      </w:r>
      <w:r w:rsidR="00924280">
        <w:rPr>
          <w:rFonts w:ascii="Arial" w:hAnsi="Arial" w:cs="Arial"/>
          <w:szCs w:val="24"/>
        </w:rPr>
        <w:t xml:space="preserve">, para isso duas regras devem ser observadas. A primeira é que se deve respeitar o tamanho da fila, a segunda é que não se pode permitir a adição de um elemento que o prazo de entrega seja menor que o ultimo elemento da fila. Para ambos os casos devem ser </w:t>
      </w:r>
      <w:r w:rsidR="0074381D">
        <w:rPr>
          <w:rFonts w:ascii="Arial" w:hAnsi="Arial" w:cs="Arial"/>
          <w:szCs w:val="24"/>
        </w:rPr>
        <w:t>retornados</w:t>
      </w:r>
      <w:r w:rsidR="00924280">
        <w:rPr>
          <w:rFonts w:ascii="Arial" w:hAnsi="Arial" w:cs="Arial"/>
          <w:szCs w:val="24"/>
        </w:rPr>
        <w:t xml:space="preserve"> o valor false.</w:t>
      </w:r>
    </w:p>
    <w:p w14:paraId="07BCD8B2" w14:textId="77777777" w:rsidR="00057D0C" w:rsidRDefault="00057D0C" w:rsidP="00057D0C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0B433599" w14:textId="77777777" w:rsidR="00057D0C" w:rsidRDefault="00057D0C" w:rsidP="00057D0C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C6BF7CA" w14:textId="3FB438B2" w:rsidR="00057D0C" w:rsidRDefault="00057D0C" w:rsidP="00057D0C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FEFDEF3" wp14:editId="6613E960">
            <wp:extent cx="6466205" cy="5598160"/>
            <wp:effectExtent l="0" t="0" r="1079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16-10-03 às 14.55.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C59E" w14:textId="77777777" w:rsidR="00057D0C" w:rsidRDefault="00057D0C" w:rsidP="00057D0C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7FA04F53" w14:textId="77777777" w:rsidR="009F5044" w:rsidRDefault="009F5044" w:rsidP="00057D0C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410235B" w14:textId="77777777" w:rsidR="009F5044" w:rsidRDefault="009F5044" w:rsidP="00057D0C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1E79ACE" w14:textId="77777777" w:rsidR="0074381D" w:rsidRDefault="0074381D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842A60C" w14:textId="77777777" w:rsidR="009F5044" w:rsidRDefault="009F5044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4D26929" w14:textId="77777777" w:rsidR="0008757E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7190B02" w14:textId="77777777" w:rsidR="0008757E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6C81FA5" w14:textId="77777777" w:rsidR="0008757E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5672E790" w14:textId="77777777" w:rsidR="0008757E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112A6B5D" w14:textId="77777777" w:rsidR="0008757E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23657F6A" w14:textId="77777777" w:rsidR="0008757E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07D5DAEE" w14:textId="77777777" w:rsidR="0008757E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23C92A3" w14:textId="3708A09D" w:rsidR="0008757E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1FE8D21C" w14:textId="77777777" w:rsidR="009F5044" w:rsidRDefault="009F5044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41D1350B" w14:textId="77777777" w:rsidR="009F5044" w:rsidRDefault="009F5044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11ECBBAB" w14:textId="77777777" w:rsidR="009F5044" w:rsidRDefault="009F5044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61972DCD" w14:textId="7C493855" w:rsidR="0074381D" w:rsidRDefault="0074381D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B - </w:t>
      </w:r>
      <w:r w:rsidRPr="0074381D">
        <w:rPr>
          <w:rFonts w:ascii="Arial" w:hAnsi="Arial" w:cs="Arial"/>
          <w:szCs w:val="24"/>
        </w:rPr>
        <w:t>Termine a função “</w:t>
      </w:r>
      <w:r w:rsidR="008B4A70">
        <w:rPr>
          <w:rFonts w:ascii="Arial" w:hAnsi="Arial" w:cs="Arial"/>
          <w:szCs w:val="24"/>
        </w:rPr>
        <w:t xml:space="preserve">empilhar </w:t>
      </w:r>
      <w:r w:rsidRPr="0074381D">
        <w:rPr>
          <w:rFonts w:ascii="Arial" w:hAnsi="Arial" w:cs="Arial"/>
          <w:szCs w:val="24"/>
        </w:rPr>
        <w:t xml:space="preserve">(Box b) “. A função </w:t>
      </w:r>
      <w:r w:rsidR="008B4A70">
        <w:rPr>
          <w:rFonts w:ascii="Arial" w:hAnsi="Arial" w:cs="Arial"/>
          <w:szCs w:val="24"/>
        </w:rPr>
        <w:t>empilhar</w:t>
      </w:r>
      <w:r w:rsidRPr="0074381D">
        <w:rPr>
          <w:rFonts w:ascii="Arial" w:hAnsi="Arial" w:cs="Arial"/>
          <w:szCs w:val="24"/>
        </w:rPr>
        <w:t xml:space="preserve"> deve receber o objeto Box no “vetor”, para isso duas regras devem ser observadas. A primeira é qu</w:t>
      </w:r>
      <w:r w:rsidR="008B4A70">
        <w:rPr>
          <w:rFonts w:ascii="Arial" w:hAnsi="Arial" w:cs="Arial"/>
          <w:szCs w:val="24"/>
        </w:rPr>
        <w:t>e se deve respeitar o tamanho da pilha</w:t>
      </w:r>
      <w:r w:rsidRPr="0074381D">
        <w:rPr>
          <w:rFonts w:ascii="Arial" w:hAnsi="Arial" w:cs="Arial"/>
          <w:szCs w:val="24"/>
        </w:rPr>
        <w:t xml:space="preserve">, a segunda é que não se pode permitir a adição de um elemento </w:t>
      </w:r>
      <w:r w:rsidR="008B4A70">
        <w:rPr>
          <w:rFonts w:ascii="Arial" w:hAnsi="Arial" w:cs="Arial"/>
          <w:szCs w:val="24"/>
        </w:rPr>
        <w:t>mais pesado que o ultimo elemento adicionado. Em ambos os casos deve retorna false.</w:t>
      </w:r>
    </w:p>
    <w:p w14:paraId="61068AD7" w14:textId="77777777" w:rsidR="0008757E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F426AF2" w14:textId="0C6686F1" w:rsidR="0008757E" w:rsidRPr="0074381D" w:rsidRDefault="0008757E" w:rsidP="0074381D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  <w:bookmarkStart w:id="0" w:name="_GoBack"/>
      <w:r>
        <w:rPr>
          <w:rFonts w:ascii="Arial" w:hAnsi="Arial" w:cs="Arial"/>
          <w:noProof/>
          <w:szCs w:val="24"/>
        </w:rPr>
        <w:drawing>
          <wp:inline distT="0" distB="0" distL="0" distR="0" wp14:anchorId="545372BD" wp14:editId="5DF0DBE5">
            <wp:extent cx="6466205" cy="5914390"/>
            <wp:effectExtent l="0" t="0" r="1079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16-10-03 às 15.39.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96A864" w14:textId="77777777" w:rsidR="0074381D" w:rsidRPr="00057D0C" w:rsidRDefault="0074381D" w:rsidP="00057D0C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sectPr w:rsidR="0074381D" w:rsidRPr="00057D0C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A2043" w14:textId="77777777" w:rsidR="0056764A" w:rsidRDefault="0056764A" w:rsidP="00E724D1">
      <w:r>
        <w:separator/>
      </w:r>
    </w:p>
  </w:endnote>
  <w:endnote w:type="continuationSeparator" w:id="0">
    <w:p w14:paraId="33C1C155" w14:textId="77777777" w:rsidR="0056764A" w:rsidRDefault="0056764A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353E7" w14:textId="77777777" w:rsidR="0056764A" w:rsidRDefault="0056764A" w:rsidP="00E724D1">
      <w:r>
        <w:separator/>
      </w:r>
    </w:p>
  </w:footnote>
  <w:footnote w:type="continuationSeparator" w:id="0">
    <w:p w14:paraId="5C904D40" w14:textId="77777777" w:rsidR="0056764A" w:rsidRDefault="0056764A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F6474"/>
    <w:multiLevelType w:val="hybridMultilevel"/>
    <w:tmpl w:val="EE2E19A4"/>
    <w:lvl w:ilvl="0" w:tplc="F55EC9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7760"/>
    <w:multiLevelType w:val="hybridMultilevel"/>
    <w:tmpl w:val="DBB081B6"/>
    <w:lvl w:ilvl="0" w:tplc="04160013">
      <w:start w:val="1"/>
      <w:numFmt w:val="upperRoman"/>
      <w:lvlText w:val="%1."/>
      <w:lvlJc w:val="righ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18215B96"/>
    <w:multiLevelType w:val="hybridMultilevel"/>
    <w:tmpl w:val="AA88912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202B57BE"/>
    <w:multiLevelType w:val="hybridMultilevel"/>
    <w:tmpl w:val="121E71A6"/>
    <w:lvl w:ilvl="0" w:tplc="04160013">
      <w:start w:val="1"/>
      <w:numFmt w:val="upperRoman"/>
      <w:lvlText w:val="%1."/>
      <w:lvlJc w:val="right"/>
      <w:pPr>
        <w:ind w:left="607" w:hanging="18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3DBB0296"/>
    <w:multiLevelType w:val="hybridMultilevel"/>
    <w:tmpl w:val="AB7C6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51EB7"/>
    <w:multiLevelType w:val="hybridMultilevel"/>
    <w:tmpl w:val="0770C754"/>
    <w:lvl w:ilvl="0" w:tplc="04160019">
      <w:start w:val="1"/>
      <w:numFmt w:val="lowerLetter"/>
      <w:lvlText w:val="%1."/>
      <w:lvlJc w:val="lef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533967E1"/>
    <w:multiLevelType w:val="hybridMultilevel"/>
    <w:tmpl w:val="FCE8F8EA"/>
    <w:lvl w:ilvl="0" w:tplc="04160019">
      <w:start w:val="1"/>
      <w:numFmt w:val="lowerLetter"/>
      <w:lvlText w:val="%1."/>
      <w:lvlJc w:val="lef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>
    <w:nsid w:val="6EBB4A32"/>
    <w:multiLevelType w:val="hybridMultilevel"/>
    <w:tmpl w:val="FF4458F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FC1066"/>
    <w:multiLevelType w:val="hybridMultilevel"/>
    <w:tmpl w:val="903822F2"/>
    <w:lvl w:ilvl="0" w:tplc="04160013">
      <w:start w:val="1"/>
      <w:numFmt w:val="upperRoman"/>
      <w:lvlText w:val="%1."/>
      <w:lvlJc w:val="righ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76DC2362"/>
    <w:multiLevelType w:val="hybridMultilevel"/>
    <w:tmpl w:val="DBB081B6"/>
    <w:lvl w:ilvl="0" w:tplc="04160013">
      <w:start w:val="1"/>
      <w:numFmt w:val="upperRoman"/>
      <w:lvlText w:val="%1."/>
      <w:lvlJc w:val="righ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>
    <w:nsid w:val="7D062958"/>
    <w:multiLevelType w:val="hybridMultilevel"/>
    <w:tmpl w:val="AD424904"/>
    <w:lvl w:ilvl="0" w:tplc="8F2CF7D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C342DC"/>
    <w:multiLevelType w:val="hybridMultilevel"/>
    <w:tmpl w:val="EE2E19A4"/>
    <w:lvl w:ilvl="0" w:tplc="F55EC9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1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15"/>
    <w:rsid w:val="00007990"/>
    <w:rsid w:val="0003022B"/>
    <w:rsid w:val="00037DA1"/>
    <w:rsid w:val="000457F9"/>
    <w:rsid w:val="00046C74"/>
    <w:rsid w:val="00057D0C"/>
    <w:rsid w:val="00084654"/>
    <w:rsid w:val="0008757E"/>
    <w:rsid w:val="00093FAD"/>
    <w:rsid w:val="000C2080"/>
    <w:rsid w:val="000C48C2"/>
    <w:rsid w:val="000D0A9E"/>
    <w:rsid w:val="000E2823"/>
    <w:rsid w:val="000F5CDA"/>
    <w:rsid w:val="00101B3F"/>
    <w:rsid w:val="001169E4"/>
    <w:rsid w:val="00122530"/>
    <w:rsid w:val="001352FF"/>
    <w:rsid w:val="0016504B"/>
    <w:rsid w:val="001669D6"/>
    <w:rsid w:val="0017625B"/>
    <w:rsid w:val="001840BD"/>
    <w:rsid w:val="00186205"/>
    <w:rsid w:val="0019330D"/>
    <w:rsid w:val="001C022A"/>
    <w:rsid w:val="001C20C6"/>
    <w:rsid w:val="001D2796"/>
    <w:rsid w:val="001D67E0"/>
    <w:rsid w:val="001E486A"/>
    <w:rsid w:val="001E6F94"/>
    <w:rsid w:val="002024D1"/>
    <w:rsid w:val="002105C7"/>
    <w:rsid w:val="00216F6C"/>
    <w:rsid w:val="00233F60"/>
    <w:rsid w:val="00235CFD"/>
    <w:rsid w:val="00253CDF"/>
    <w:rsid w:val="00277A0E"/>
    <w:rsid w:val="002819B2"/>
    <w:rsid w:val="00281BA8"/>
    <w:rsid w:val="002915C6"/>
    <w:rsid w:val="00293AD6"/>
    <w:rsid w:val="00294F68"/>
    <w:rsid w:val="002B3932"/>
    <w:rsid w:val="002D00C3"/>
    <w:rsid w:val="002F5D30"/>
    <w:rsid w:val="002F6129"/>
    <w:rsid w:val="00316A20"/>
    <w:rsid w:val="00337CBF"/>
    <w:rsid w:val="00354C10"/>
    <w:rsid w:val="003742C2"/>
    <w:rsid w:val="003744F7"/>
    <w:rsid w:val="0038079A"/>
    <w:rsid w:val="003908FD"/>
    <w:rsid w:val="00395EC4"/>
    <w:rsid w:val="003C6219"/>
    <w:rsid w:val="003F1023"/>
    <w:rsid w:val="003F41FE"/>
    <w:rsid w:val="00404BE2"/>
    <w:rsid w:val="00411263"/>
    <w:rsid w:val="00412A15"/>
    <w:rsid w:val="00412DCA"/>
    <w:rsid w:val="00426980"/>
    <w:rsid w:val="004303B6"/>
    <w:rsid w:val="00432F11"/>
    <w:rsid w:val="00442860"/>
    <w:rsid w:val="004502AE"/>
    <w:rsid w:val="0046232B"/>
    <w:rsid w:val="00467BF9"/>
    <w:rsid w:val="00476960"/>
    <w:rsid w:val="00496D6B"/>
    <w:rsid w:val="004C3A6D"/>
    <w:rsid w:val="004E247E"/>
    <w:rsid w:val="004F4B2F"/>
    <w:rsid w:val="005030C2"/>
    <w:rsid w:val="005120E6"/>
    <w:rsid w:val="005259C5"/>
    <w:rsid w:val="00533DB5"/>
    <w:rsid w:val="00546478"/>
    <w:rsid w:val="00560CE5"/>
    <w:rsid w:val="00560E05"/>
    <w:rsid w:val="00561570"/>
    <w:rsid w:val="0056631B"/>
    <w:rsid w:val="0056764A"/>
    <w:rsid w:val="00577C2D"/>
    <w:rsid w:val="005870CC"/>
    <w:rsid w:val="00593301"/>
    <w:rsid w:val="00593DD9"/>
    <w:rsid w:val="005C3C8E"/>
    <w:rsid w:val="005D1206"/>
    <w:rsid w:val="005E1A75"/>
    <w:rsid w:val="005E5DF5"/>
    <w:rsid w:val="005E6178"/>
    <w:rsid w:val="00604C64"/>
    <w:rsid w:val="0061088E"/>
    <w:rsid w:val="00614230"/>
    <w:rsid w:val="00620A5B"/>
    <w:rsid w:val="006229BA"/>
    <w:rsid w:val="0063375B"/>
    <w:rsid w:val="00652798"/>
    <w:rsid w:val="00654511"/>
    <w:rsid w:val="00661A1A"/>
    <w:rsid w:val="00661D80"/>
    <w:rsid w:val="006646D8"/>
    <w:rsid w:val="00671864"/>
    <w:rsid w:val="0068465A"/>
    <w:rsid w:val="0068553C"/>
    <w:rsid w:val="00697CE4"/>
    <w:rsid w:val="006B4E56"/>
    <w:rsid w:val="006B77E0"/>
    <w:rsid w:val="006C5B47"/>
    <w:rsid w:val="007043B3"/>
    <w:rsid w:val="007107C0"/>
    <w:rsid w:val="0073582D"/>
    <w:rsid w:val="0074148A"/>
    <w:rsid w:val="0074381D"/>
    <w:rsid w:val="00750E90"/>
    <w:rsid w:val="007567CB"/>
    <w:rsid w:val="00765BF9"/>
    <w:rsid w:val="00774838"/>
    <w:rsid w:val="0078411E"/>
    <w:rsid w:val="00790549"/>
    <w:rsid w:val="007B5A8B"/>
    <w:rsid w:val="007F34E1"/>
    <w:rsid w:val="00804374"/>
    <w:rsid w:val="00810A17"/>
    <w:rsid w:val="008151C2"/>
    <w:rsid w:val="00826712"/>
    <w:rsid w:val="0083163D"/>
    <w:rsid w:val="008642A5"/>
    <w:rsid w:val="008867F8"/>
    <w:rsid w:val="008A1063"/>
    <w:rsid w:val="008A3CEE"/>
    <w:rsid w:val="008B4A70"/>
    <w:rsid w:val="008B7363"/>
    <w:rsid w:val="008C5ED1"/>
    <w:rsid w:val="008D330E"/>
    <w:rsid w:val="008E2642"/>
    <w:rsid w:val="009137CA"/>
    <w:rsid w:val="00923437"/>
    <w:rsid w:val="00924280"/>
    <w:rsid w:val="009309DD"/>
    <w:rsid w:val="0094180A"/>
    <w:rsid w:val="00951AEC"/>
    <w:rsid w:val="0095309A"/>
    <w:rsid w:val="00954F74"/>
    <w:rsid w:val="00964154"/>
    <w:rsid w:val="00972ED4"/>
    <w:rsid w:val="0098261F"/>
    <w:rsid w:val="00985DFB"/>
    <w:rsid w:val="009879D2"/>
    <w:rsid w:val="0099298F"/>
    <w:rsid w:val="009977FE"/>
    <w:rsid w:val="009D02CC"/>
    <w:rsid w:val="009D3061"/>
    <w:rsid w:val="009D43EE"/>
    <w:rsid w:val="009E70A9"/>
    <w:rsid w:val="009F1E31"/>
    <w:rsid w:val="009F43A3"/>
    <w:rsid w:val="009F5044"/>
    <w:rsid w:val="00A14E74"/>
    <w:rsid w:val="00A31A76"/>
    <w:rsid w:val="00A66569"/>
    <w:rsid w:val="00A7317C"/>
    <w:rsid w:val="00A84578"/>
    <w:rsid w:val="00AB3D30"/>
    <w:rsid w:val="00AC0E49"/>
    <w:rsid w:val="00AC7251"/>
    <w:rsid w:val="00AD02C8"/>
    <w:rsid w:val="00AF1282"/>
    <w:rsid w:val="00B02090"/>
    <w:rsid w:val="00B2721B"/>
    <w:rsid w:val="00B44AC4"/>
    <w:rsid w:val="00B558E2"/>
    <w:rsid w:val="00B652B5"/>
    <w:rsid w:val="00B72F5B"/>
    <w:rsid w:val="00BA0678"/>
    <w:rsid w:val="00BA1E2A"/>
    <w:rsid w:val="00BC6E4B"/>
    <w:rsid w:val="00C063D2"/>
    <w:rsid w:val="00C16667"/>
    <w:rsid w:val="00C574A1"/>
    <w:rsid w:val="00C579E0"/>
    <w:rsid w:val="00C61AB7"/>
    <w:rsid w:val="00C731D4"/>
    <w:rsid w:val="00C83EBC"/>
    <w:rsid w:val="00C8561B"/>
    <w:rsid w:val="00CA216D"/>
    <w:rsid w:val="00CB3EFC"/>
    <w:rsid w:val="00CB711A"/>
    <w:rsid w:val="00CE565C"/>
    <w:rsid w:val="00D169B4"/>
    <w:rsid w:val="00D17E01"/>
    <w:rsid w:val="00D33C9A"/>
    <w:rsid w:val="00D40E25"/>
    <w:rsid w:val="00D43E6F"/>
    <w:rsid w:val="00D501CC"/>
    <w:rsid w:val="00D70DBB"/>
    <w:rsid w:val="00D81522"/>
    <w:rsid w:val="00D90BCC"/>
    <w:rsid w:val="00D97A15"/>
    <w:rsid w:val="00DB4C57"/>
    <w:rsid w:val="00DB4FFB"/>
    <w:rsid w:val="00DD0C39"/>
    <w:rsid w:val="00DE77B5"/>
    <w:rsid w:val="00DF7E5E"/>
    <w:rsid w:val="00E145C7"/>
    <w:rsid w:val="00E153E0"/>
    <w:rsid w:val="00E1597D"/>
    <w:rsid w:val="00E331C6"/>
    <w:rsid w:val="00E41A66"/>
    <w:rsid w:val="00E44DEF"/>
    <w:rsid w:val="00E45257"/>
    <w:rsid w:val="00E45791"/>
    <w:rsid w:val="00E46761"/>
    <w:rsid w:val="00E500B6"/>
    <w:rsid w:val="00E61330"/>
    <w:rsid w:val="00E6437B"/>
    <w:rsid w:val="00E724D1"/>
    <w:rsid w:val="00E72DD4"/>
    <w:rsid w:val="00E775C0"/>
    <w:rsid w:val="00E8427D"/>
    <w:rsid w:val="00EA0839"/>
    <w:rsid w:val="00EA2A8F"/>
    <w:rsid w:val="00EB27D5"/>
    <w:rsid w:val="00EB3D0E"/>
    <w:rsid w:val="00EC1C93"/>
    <w:rsid w:val="00EC3F91"/>
    <w:rsid w:val="00EC4219"/>
    <w:rsid w:val="00EC7586"/>
    <w:rsid w:val="00EE620A"/>
    <w:rsid w:val="00EF28A2"/>
    <w:rsid w:val="00F02583"/>
    <w:rsid w:val="00F05690"/>
    <w:rsid w:val="00F12753"/>
    <w:rsid w:val="00F3493B"/>
    <w:rsid w:val="00F64EFF"/>
    <w:rsid w:val="00F66BFF"/>
    <w:rsid w:val="00F71A2F"/>
    <w:rsid w:val="00F83973"/>
    <w:rsid w:val="00F945FF"/>
    <w:rsid w:val="00FA711A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C37ED"/>
  <w15:docId w15:val="{D281C742-2040-457F-A31B-72F39FF3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53835-B5DD-C446-A1D0-DC69495D1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27</TotalTime>
  <Pages>5</Pages>
  <Words>623</Words>
  <Characters>3366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3</cp:revision>
  <cp:lastPrinted>2013-07-02T20:36:00Z</cp:lastPrinted>
  <dcterms:created xsi:type="dcterms:W3CDTF">2016-10-03T17:30:00Z</dcterms:created>
  <dcterms:modified xsi:type="dcterms:W3CDTF">2016-10-03T18:41:00Z</dcterms:modified>
</cp:coreProperties>
</file>