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959D9" w14:textId="77777777" w:rsidR="00E36C45" w:rsidRPr="00E36C45" w:rsidRDefault="00E36C45">
      <w:pPr>
        <w:spacing w:line="360" w:lineRule="auto"/>
        <w:rPr>
          <w:sz w:val="22"/>
          <w:szCs w:val="22"/>
        </w:rPr>
      </w:pPr>
    </w:p>
    <w:tbl>
      <w:tblPr>
        <w:tblW w:w="9540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2700"/>
        <w:gridCol w:w="1260"/>
        <w:gridCol w:w="2520"/>
      </w:tblGrid>
      <w:tr w:rsidR="00D119FA" w14:paraId="38110270" w14:textId="77777777">
        <w:trPr>
          <w:trHeight w:val="1179"/>
        </w:trPr>
        <w:tc>
          <w:tcPr>
            <w:tcW w:w="5760" w:type="dxa"/>
            <w:gridSpan w:val="2"/>
            <w:vAlign w:val="center"/>
          </w:tcPr>
          <w:p w14:paraId="25E8A2D0" w14:textId="77777777" w:rsidR="00D119FA" w:rsidRDefault="00CE2820">
            <w:pPr>
              <w:pStyle w:val="Cabealho"/>
              <w:tabs>
                <w:tab w:val="clear" w:pos="4419"/>
                <w:tab w:val="clear" w:pos="8838"/>
              </w:tabs>
              <w:jc w:val="both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0C88218" wp14:editId="473390D6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63500</wp:posOffset>
                      </wp:positionV>
                      <wp:extent cx="607060" cy="543560"/>
                      <wp:effectExtent l="3175" t="0" r="0" b="254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060" cy="543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398E7F" w14:textId="77777777" w:rsidR="00B3381F" w:rsidRDefault="00B3381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F29EE5" wp14:editId="7FC67D8C">
                                        <wp:extent cx="336085" cy="444500"/>
                                        <wp:effectExtent l="19050" t="0" r="6815" b="0"/>
                                        <wp:docPr id="1" name="Imagem 1" descr="ros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ros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6085" cy="444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C88218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2" o:spid="_x0000_s1026" type="#_x0000_t202" style="position:absolute;left:0;text-align:left;margin-left:4.75pt;margin-top:5pt;width:47.8pt;height:4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" stroked="f">
                      <v:textbox>
                        <w:txbxContent>
                          <w:p w14:paraId="5A398E7F" w14:textId="77777777" w:rsidR="00B3381F" w:rsidRDefault="00B338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F29EE5" wp14:editId="7FC67D8C">
                                  <wp:extent cx="336085" cy="444500"/>
                                  <wp:effectExtent l="19050" t="0" r="6815" b="0"/>
                                  <wp:docPr id="1" name="Imagem 1" descr="ros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os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085" cy="444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9FA">
              <w:rPr>
                <w:color w:val="FFFFFF"/>
                <w:sz w:val="20"/>
                <w:szCs w:val="20"/>
              </w:rPr>
              <w:t>L</w:t>
            </w:r>
            <w:r w:rsidR="00D119FA">
              <w:t xml:space="preserve">                         </w:t>
            </w:r>
          </w:p>
          <w:p w14:paraId="68BADC41" w14:textId="77777777" w:rsidR="00D119FA" w:rsidRDefault="00D119FA" w:rsidP="00F63267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63267">
              <w:rPr>
                <w:rFonts w:ascii="Arial" w:hAnsi="Arial" w:cs="Arial"/>
                <w:b/>
                <w:sz w:val="22"/>
                <w:szCs w:val="22"/>
              </w:rPr>
              <w:t>Universidade Luterana do Brasil</w:t>
            </w:r>
          </w:p>
          <w:p w14:paraId="63A08985" w14:textId="77777777" w:rsidR="00D17EBA" w:rsidRDefault="00D17EBA" w:rsidP="00F63267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ULBRA – </w:t>
            </w:r>
            <w:r w:rsidR="003E6071">
              <w:rPr>
                <w:rFonts w:ascii="Arial" w:hAnsi="Arial" w:cs="Arial"/>
                <w:b/>
                <w:sz w:val="22"/>
                <w:szCs w:val="22"/>
              </w:rPr>
              <w:t xml:space="preserve">Campus </w:t>
            </w:r>
            <w:r w:rsidR="00FB794F">
              <w:rPr>
                <w:rFonts w:ascii="Arial" w:hAnsi="Arial" w:cs="Arial"/>
                <w:b/>
                <w:sz w:val="22"/>
                <w:szCs w:val="22"/>
              </w:rPr>
              <w:t>Torres</w:t>
            </w:r>
          </w:p>
          <w:p w14:paraId="20C8A057" w14:textId="77777777" w:rsidR="00D17EBA" w:rsidRPr="00F63267" w:rsidRDefault="00D17EBA" w:rsidP="00F63267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Pró-Reitoria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de Graduação </w:t>
            </w:r>
          </w:p>
          <w:p w14:paraId="4BBBE818" w14:textId="77777777" w:rsidR="00D119FA" w:rsidRDefault="00D119FA" w:rsidP="00F63267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2"/>
          </w:tcPr>
          <w:p w14:paraId="02C3CD4B" w14:textId="77777777" w:rsidR="00D119FA" w:rsidRDefault="00D119FA">
            <w:pPr>
              <w:jc w:val="both"/>
              <w:rPr>
                <w:sz w:val="20"/>
                <w:szCs w:val="20"/>
              </w:rPr>
            </w:pPr>
          </w:p>
          <w:p w14:paraId="2CA7714B" w14:textId="77777777" w:rsidR="00B13A30" w:rsidRDefault="00B13A30">
            <w:pPr>
              <w:spacing w:before="8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atividade:</w:t>
            </w:r>
          </w:p>
          <w:p w14:paraId="2EB202D2" w14:textId="77777777" w:rsidR="003F449C" w:rsidRDefault="007B3FE7">
            <w:pPr>
              <w:spacing w:before="80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Prova  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   )    Trabalho ( X</w:t>
            </w:r>
            <w:r w:rsidR="003F449C">
              <w:rPr>
                <w:rFonts w:ascii="Arial" w:hAnsi="Arial" w:cs="Arial"/>
                <w:sz w:val="18"/>
                <w:szCs w:val="18"/>
              </w:rPr>
              <w:t xml:space="preserve"> )</w:t>
            </w:r>
            <w:r w:rsidR="00F63267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3F449C">
              <w:rPr>
                <w:rFonts w:ascii="Arial" w:hAnsi="Arial" w:cs="Arial"/>
                <w:sz w:val="18"/>
                <w:szCs w:val="18"/>
              </w:rPr>
              <w:t>..... (   )</w:t>
            </w:r>
            <w:r w:rsidR="00F63267">
              <w:rPr>
                <w:rFonts w:ascii="Arial" w:hAnsi="Arial" w:cs="Arial"/>
                <w:sz w:val="18"/>
                <w:szCs w:val="18"/>
              </w:rPr>
              <w:t xml:space="preserve">       </w:t>
            </w:r>
          </w:p>
          <w:p w14:paraId="7E230216" w14:textId="77777777" w:rsidR="00D119FA" w:rsidRPr="00F63267" w:rsidRDefault="001B13F8">
            <w:pPr>
              <w:spacing w:before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Avaliação:</w:t>
            </w:r>
            <w:r>
              <w:rPr>
                <w:rFonts w:ascii="Arial" w:hAnsi="Arial" w:cs="Arial"/>
                <w:sz w:val="18"/>
                <w:szCs w:val="18"/>
              </w:rPr>
              <w:tab/>
              <w:t>G</w:t>
            </w:r>
            <w:r w:rsidR="005E7FBA" w:rsidRPr="00F63267">
              <w:rPr>
                <w:rFonts w:ascii="Arial" w:hAnsi="Arial" w:cs="Arial"/>
                <w:sz w:val="18"/>
                <w:szCs w:val="18"/>
              </w:rPr>
              <w:t xml:space="preserve">1 </w:t>
            </w:r>
            <w:proofErr w:type="gramStart"/>
            <w:r w:rsidR="005E7FBA" w:rsidRPr="00F63267">
              <w:rPr>
                <w:rFonts w:ascii="Arial" w:hAnsi="Arial" w:cs="Arial"/>
                <w:sz w:val="18"/>
                <w:szCs w:val="18"/>
              </w:rPr>
              <w:t xml:space="preserve">(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)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F63267">
              <w:rPr>
                <w:rFonts w:ascii="Arial" w:hAnsi="Arial" w:cs="Arial"/>
                <w:sz w:val="18"/>
                <w:szCs w:val="18"/>
              </w:rPr>
              <w:t xml:space="preserve">G2 (  </w:t>
            </w:r>
            <w:r w:rsidR="007B3FE7">
              <w:rPr>
                <w:rFonts w:ascii="Arial" w:hAnsi="Arial" w:cs="Arial"/>
                <w:sz w:val="18"/>
                <w:szCs w:val="18"/>
              </w:rPr>
              <w:t>X</w:t>
            </w:r>
            <w:r w:rsidR="00D119FA" w:rsidRPr="00F63267">
              <w:rPr>
                <w:rFonts w:ascii="Arial" w:hAnsi="Arial" w:cs="Arial"/>
                <w:sz w:val="18"/>
                <w:szCs w:val="18"/>
              </w:rPr>
              <w:t xml:space="preserve"> ) </w:t>
            </w:r>
          </w:p>
          <w:p w14:paraId="2013F0FE" w14:textId="77777777" w:rsidR="00D119FA" w:rsidRPr="003F449C" w:rsidRDefault="00D119FA">
            <w:pPr>
              <w:spacing w:before="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63267">
              <w:rPr>
                <w:rFonts w:ascii="Arial" w:hAnsi="Arial" w:cs="Arial"/>
                <w:sz w:val="18"/>
                <w:szCs w:val="18"/>
              </w:rPr>
              <w:t xml:space="preserve">Substituição de Grau: </w:t>
            </w:r>
            <w:r w:rsidR="001B13F8">
              <w:rPr>
                <w:rFonts w:ascii="Arial" w:hAnsi="Arial" w:cs="Arial"/>
                <w:sz w:val="18"/>
                <w:szCs w:val="18"/>
              </w:rPr>
              <w:tab/>
            </w:r>
            <w:r w:rsidRPr="00F63267">
              <w:rPr>
                <w:rFonts w:ascii="Arial" w:hAnsi="Arial" w:cs="Arial"/>
                <w:sz w:val="18"/>
                <w:szCs w:val="18"/>
              </w:rPr>
              <w:t>G1</w:t>
            </w:r>
            <w:r w:rsidR="001B13F8">
              <w:rPr>
                <w:rFonts w:ascii="Arial" w:hAnsi="Arial" w:cs="Arial"/>
                <w:sz w:val="18"/>
                <w:szCs w:val="18"/>
              </w:rPr>
              <w:t xml:space="preserve"> (    )</w:t>
            </w:r>
            <w:r w:rsidR="003F449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B13F8">
              <w:rPr>
                <w:rFonts w:ascii="Arial" w:hAnsi="Arial" w:cs="Arial"/>
                <w:sz w:val="18"/>
                <w:szCs w:val="18"/>
              </w:rPr>
              <w:tab/>
            </w:r>
            <w:r w:rsidRPr="00F63267">
              <w:rPr>
                <w:rFonts w:ascii="Arial" w:hAnsi="Arial" w:cs="Arial"/>
                <w:sz w:val="18"/>
                <w:szCs w:val="18"/>
              </w:rPr>
              <w:t>G2 (    )</w:t>
            </w:r>
          </w:p>
        </w:tc>
      </w:tr>
      <w:tr w:rsidR="00D119FA" w:rsidRPr="0059775D" w14:paraId="236552A5" w14:textId="77777777">
        <w:trPr>
          <w:trHeight w:val="323"/>
        </w:trPr>
        <w:tc>
          <w:tcPr>
            <w:tcW w:w="3060" w:type="dxa"/>
            <w:vAlign w:val="center"/>
          </w:tcPr>
          <w:p w14:paraId="7F974512" w14:textId="77777777" w:rsidR="00D119FA" w:rsidRPr="0059775D" w:rsidRDefault="00D119F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 xml:space="preserve">Curso:  </w:t>
            </w:r>
            <w:r w:rsidR="007B3FE7">
              <w:rPr>
                <w:rFonts w:ascii="Arial" w:hAnsi="Arial" w:cs="Arial"/>
                <w:sz w:val="22"/>
                <w:szCs w:val="22"/>
              </w:rPr>
              <w:t>STADS</w:t>
            </w:r>
          </w:p>
        </w:tc>
        <w:tc>
          <w:tcPr>
            <w:tcW w:w="3960" w:type="dxa"/>
            <w:gridSpan w:val="2"/>
            <w:vAlign w:val="center"/>
          </w:tcPr>
          <w:p w14:paraId="6941C131" w14:textId="77777777" w:rsidR="00D119FA" w:rsidRPr="0059775D" w:rsidRDefault="00027DE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>Disciplina:</w:t>
            </w:r>
            <w:r w:rsidR="00D119FA" w:rsidRPr="0059775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B3FE7">
              <w:rPr>
                <w:rFonts w:ascii="Arial" w:hAnsi="Arial" w:cs="Arial"/>
                <w:sz w:val="22"/>
                <w:szCs w:val="22"/>
              </w:rPr>
              <w:t>AP1</w:t>
            </w:r>
          </w:p>
        </w:tc>
        <w:tc>
          <w:tcPr>
            <w:tcW w:w="2520" w:type="dxa"/>
            <w:vAlign w:val="center"/>
          </w:tcPr>
          <w:p w14:paraId="1A9D662B" w14:textId="77777777" w:rsidR="00D119FA" w:rsidRPr="0059775D" w:rsidRDefault="00496EC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 xml:space="preserve">Data: </w:t>
            </w:r>
          </w:p>
        </w:tc>
      </w:tr>
      <w:tr w:rsidR="00D119FA" w:rsidRPr="0059775D" w14:paraId="236B9FFD" w14:textId="77777777">
        <w:trPr>
          <w:cantSplit/>
          <w:trHeight w:val="323"/>
        </w:trPr>
        <w:tc>
          <w:tcPr>
            <w:tcW w:w="3060" w:type="dxa"/>
            <w:vAlign w:val="center"/>
          </w:tcPr>
          <w:p w14:paraId="01204150" w14:textId="77777777" w:rsidR="00D119FA" w:rsidRPr="0059775D" w:rsidRDefault="00D119F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 xml:space="preserve">Turma: </w:t>
            </w:r>
          </w:p>
        </w:tc>
        <w:tc>
          <w:tcPr>
            <w:tcW w:w="3960" w:type="dxa"/>
            <w:gridSpan w:val="2"/>
            <w:vAlign w:val="center"/>
          </w:tcPr>
          <w:p w14:paraId="4D764479" w14:textId="77777777" w:rsidR="00D119FA" w:rsidRPr="0059775D" w:rsidRDefault="00D119F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 xml:space="preserve">Professor(a): </w:t>
            </w:r>
            <w:r w:rsidR="007B3FE7">
              <w:rPr>
                <w:rFonts w:ascii="Arial" w:hAnsi="Arial" w:cs="Arial"/>
                <w:sz w:val="22"/>
                <w:szCs w:val="22"/>
              </w:rPr>
              <w:t>Ramon Lummertz</w:t>
            </w:r>
          </w:p>
        </w:tc>
        <w:tc>
          <w:tcPr>
            <w:tcW w:w="2520" w:type="dxa"/>
            <w:vMerge w:val="restart"/>
          </w:tcPr>
          <w:p w14:paraId="4D2DA874" w14:textId="77777777" w:rsidR="00D119FA" w:rsidRPr="00F63267" w:rsidRDefault="00D119F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63267">
              <w:rPr>
                <w:rFonts w:ascii="Arial" w:hAnsi="Arial" w:cs="Arial"/>
                <w:sz w:val="20"/>
                <w:szCs w:val="20"/>
              </w:rPr>
              <w:t>Valor da Avaliação:</w:t>
            </w:r>
            <w:r w:rsidR="00457A4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BA44EEB" w14:textId="77777777" w:rsidR="001B13F8" w:rsidRDefault="001B13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7472FA" w14:textId="77777777" w:rsidR="00D119FA" w:rsidRPr="0059775D" w:rsidRDefault="00D119F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3267">
              <w:rPr>
                <w:rFonts w:ascii="Arial" w:hAnsi="Arial" w:cs="Arial"/>
                <w:sz w:val="20"/>
                <w:szCs w:val="20"/>
              </w:rPr>
              <w:t>Nota:</w:t>
            </w:r>
            <w:r w:rsidRPr="005977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119FA" w:rsidRPr="00401408" w14:paraId="604760CA" w14:textId="77777777">
        <w:trPr>
          <w:cantSplit/>
          <w:trHeight w:val="350"/>
        </w:trPr>
        <w:tc>
          <w:tcPr>
            <w:tcW w:w="7020" w:type="dxa"/>
            <w:gridSpan w:val="3"/>
            <w:vAlign w:val="center"/>
          </w:tcPr>
          <w:p w14:paraId="72E5651B" w14:textId="77777777" w:rsidR="00D119FA" w:rsidRPr="00401408" w:rsidRDefault="00401408" w:rsidP="001604C1">
            <w:pPr>
              <w:jc w:val="both"/>
              <w:rPr>
                <w:rFonts w:ascii="Arial" w:hAnsi="Arial" w:cs="Arial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>Acadêmico</w:t>
            </w:r>
            <w:r w:rsidR="00E25B09">
              <w:rPr>
                <w:rFonts w:ascii="Arial" w:hAnsi="Arial" w:cs="Arial"/>
                <w:sz w:val="22"/>
                <w:szCs w:val="22"/>
              </w:rPr>
              <w:t>(a)</w:t>
            </w:r>
            <w:r w:rsidR="00E36C45">
              <w:rPr>
                <w:rFonts w:ascii="Arial" w:hAnsi="Arial" w:cs="Arial"/>
              </w:rPr>
              <w:t xml:space="preserve">: </w:t>
            </w:r>
            <w:r w:rsidR="00E36C45">
              <w:rPr>
                <w:rFonts w:ascii="Arial" w:hAnsi="Arial" w:cs="Arial"/>
              </w:rPr>
              <w:tab/>
            </w:r>
            <w:r w:rsidR="00E36C45">
              <w:rPr>
                <w:rFonts w:ascii="Arial" w:hAnsi="Arial" w:cs="Arial"/>
              </w:rPr>
              <w:tab/>
            </w:r>
            <w:r w:rsidR="00E36C45">
              <w:rPr>
                <w:rFonts w:ascii="Arial" w:hAnsi="Arial" w:cs="Arial"/>
              </w:rPr>
              <w:tab/>
            </w:r>
            <w:r w:rsidR="00E36C45">
              <w:rPr>
                <w:rFonts w:ascii="Arial" w:hAnsi="Arial" w:cs="Arial"/>
              </w:rPr>
              <w:tab/>
            </w:r>
            <w:r w:rsidR="001604C1">
              <w:rPr>
                <w:rFonts w:ascii="Arial" w:hAnsi="Arial" w:cs="Arial"/>
              </w:rPr>
              <w:t xml:space="preserve">     </w:t>
            </w:r>
            <w:r w:rsidR="00E36C45">
              <w:rPr>
                <w:rFonts w:ascii="Arial" w:hAnsi="Arial" w:cs="Arial"/>
              </w:rPr>
              <w:tab/>
            </w:r>
            <w:r w:rsidR="001604C1">
              <w:rPr>
                <w:rFonts w:ascii="Arial" w:hAnsi="Arial" w:cs="Arial"/>
              </w:rPr>
              <w:t xml:space="preserve">      </w:t>
            </w:r>
            <w:r w:rsidR="00E36C45">
              <w:rPr>
                <w:rFonts w:ascii="Arial" w:hAnsi="Arial" w:cs="Arial"/>
              </w:rPr>
              <w:t xml:space="preserve">n°: </w:t>
            </w:r>
          </w:p>
        </w:tc>
        <w:tc>
          <w:tcPr>
            <w:tcW w:w="2520" w:type="dxa"/>
            <w:vMerge/>
            <w:vAlign w:val="center"/>
          </w:tcPr>
          <w:p w14:paraId="65649F7D" w14:textId="77777777" w:rsidR="00D119FA" w:rsidRPr="00401408" w:rsidRDefault="00D119FA">
            <w:pPr>
              <w:jc w:val="both"/>
              <w:rPr>
                <w:rFonts w:ascii="Arial" w:hAnsi="Arial" w:cs="Arial"/>
              </w:rPr>
            </w:pPr>
          </w:p>
        </w:tc>
      </w:tr>
    </w:tbl>
    <w:p w14:paraId="2D59122E" w14:textId="77777777" w:rsidR="00994FD7" w:rsidRDefault="00994FD7" w:rsidP="00994FD7">
      <w:pPr>
        <w:tabs>
          <w:tab w:val="left" w:pos="0"/>
        </w:tabs>
        <w:jc w:val="both"/>
        <w:rPr>
          <w:rFonts w:ascii="Arial" w:hAnsi="Arial" w:cs="Arial"/>
          <w:sz w:val="22"/>
          <w:szCs w:val="22"/>
        </w:rPr>
      </w:pPr>
    </w:p>
    <w:p w14:paraId="02863D9D" w14:textId="77777777" w:rsidR="00911456" w:rsidRDefault="00911456" w:rsidP="00994FD7">
      <w:pPr>
        <w:tabs>
          <w:tab w:val="left" w:pos="0"/>
        </w:tabs>
        <w:jc w:val="both"/>
        <w:rPr>
          <w:rFonts w:ascii="Arial" w:hAnsi="Arial" w:cs="Arial"/>
          <w:sz w:val="22"/>
          <w:szCs w:val="22"/>
        </w:rPr>
      </w:pPr>
    </w:p>
    <w:p w14:paraId="7D98C2CC" w14:textId="77777777" w:rsidR="00911456" w:rsidRDefault="00911456" w:rsidP="00911456">
      <w:pPr>
        <w:widowControl w:val="0"/>
        <w:autoSpaceDE w:val="0"/>
        <w:autoSpaceDN w:val="0"/>
        <w:adjustRightInd w:val="0"/>
        <w:rPr>
          <w:rFonts w:ascii="Lato-Regular" w:hAnsi="Lato-Regular" w:cs="Lato-Regular"/>
          <w:sz w:val="28"/>
          <w:szCs w:val="28"/>
        </w:rPr>
      </w:pPr>
      <w:r>
        <w:rPr>
          <w:rFonts w:ascii="Lato-Bold" w:hAnsi="Lato-Bold" w:cs="Lato-Bold"/>
          <w:b/>
          <w:bCs/>
          <w:color w:val="2A2F2E"/>
          <w:sz w:val="50"/>
          <w:szCs w:val="50"/>
        </w:rPr>
        <w:t>Exercício 1</w:t>
      </w:r>
    </w:p>
    <w:p w14:paraId="15D9D2C2" w14:textId="77777777" w:rsidR="00911456" w:rsidRDefault="00911456" w:rsidP="00911456">
      <w:pPr>
        <w:widowControl w:val="0"/>
        <w:autoSpaceDE w:val="0"/>
        <w:autoSpaceDN w:val="0"/>
        <w:adjustRightInd w:val="0"/>
        <w:jc w:val="both"/>
        <w:rPr>
          <w:rFonts w:ascii="Lato-Regular" w:hAnsi="Lato-Regular" w:cs="Lato-Regular"/>
          <w:color w:val="353B3D"/>
          <w:sz w:val="34"/>
          <w:szCs w:val="34"/>
        </w:rPr>
      </w:pPr>
      <w:r>
        <w:rPr>
          <w:rFonts w:ascii="Lato-Regular" w:hAnsi="Lato-Regular" w:cs="Lato-Regular"/>
          <w:color w:val="353B3D"/>
          <w:sz w:val="34"/>
          <w:szCs w:val="34"/>
        </w:rPr>
        <w:t xml:space="preserve">Na empresa onde trabalhamos, há tabelas com o quanto foi gasto em cada mês. Para fechar o balanço do primeiro trimestre, precisamos somar o gasto total. Sabendo que, em </w:t>
      </w:r>
      <w:proofErr w:type="gramStart"/>
      <w:r>
        <w:rPr>
          <w:rFonts w:ascii="Lato-Regular" w:hAnsi="Lato-Regular" w:cs="Lato-Regular"/>
          <w:color w:val="353B3D"/>
          <w:sz w:val="34"/>
          <w:szCs w:val="34"/>
        </w:rPr>
        <w:t>Janeiro</w:t>
      </w:r>
      <w:proofErr w:type="gramEnd"/>
      <w:r>
        <w:rPr>
          <w:rFonts w:ascii="Lato-Regular" w:hAnsi="Lato-Regular" w:cs="Lato-Regular"/>
          <w:color w:val="353B3D"/>
          <w:sz w:val="34"/>
          <w:szCs w:val="34"/>
        </w:rPr>
        <w:t>, foram gastos 15000 reais, em Fevereiro, 23000 reais e em Março, 17000 reais, faça um programa que calcule e imprima o gasto total no trimestre. Siga esses passos:</w:t>
      </w:r>
    </w:p>
    <w:p w14:paraId="60771738" w14:textId="77777777" w:rsidR="00911456" w:rsidRDefault="00911456" w:rsidP="00911456">
      <w:pPr>
        <w:widowControl w:val="0"/>
        <w:autoSpaceDE w:val="0"/>
        <w:autoSpaceDN w:val="0"/>
        <w:adjustRightInd w:val="0"/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53C2A8C4" w14:textId="77777777" w:rsidR="00911456" w:rsidRDefault="00911456" w:rsidP="00911456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Lato-Regular" w:hAnsi="Lato-Regular" w:cs="Lato-Regular"/>
          <w:color w:val="353B3D"/>
          <w:sz w:val="34"/>
          <w:szCs w:val="34"/>
        </w:rPr>
      </w:pPr>
      <w:r>
        <w:rPr>
          <w:rFonts w:ascii="Lato-Regular" w:hAnsi="Lato-Regular" w:cs="Lato-Regular"/>
          <w:color w:val="353B3D"/>
          <w:sz w:val="34"/>
          <w:szCs w:val="34"/>
        </w:rPr>
        <w:t xml:space="preserve">Crie uma classe chamada </w:t>
      </w:r>
      <w:proofErr w:type="spellStart"/>
      <w:r>
        <w:rPr>
          <w:rFonts w:ascii="Courier" w:hAnsi="Courier" w:cs="Courier"/>
          <w:color w:val="353B3D"/>
          <w:sz w:val="28"/>
          <w:szCs w:val="28"/>
        </w:rPr>
        <w:t>BalancoTrimestral</w:t>
      </w:r>
      <w:proofErr w:type="spellEnd"/>
      <w:r>
        <w:rPr>
          <w:rFonts w:ascii="Lato-Regular" w:hAnsi="Lato-Regular" w:cs="Lato-Regular"/>
          <w:color w:val="353B3D"/>
          <w:sz w:val="34"/>
          <w:szCs w:val="34"/>
        </w:rPr>
        <w:t xml:space="preserve"> com um bloco </w:t>
      </w:r>
      <w:proofErr w:type="spellStart"/>
      <w:r>
        <w:rPr>
          <w:rFonts w:ascii="Lato-Regular" w:hAnsi="Lato-Regular" w:cs="Lato-Regular"/>
          <w:color w:val="353B3D"/>
          <w:sz w:val="34"/>
          <w:szCs w:val="34"/>
        </w:rPr>
        <w:t>main</w:t>
      </w:r>
      <w:proofErr w:type="spellEnd"/>
      <w:r>
        <w:rPr>
          <w:rFonts w:ascii="Lato-Regular" w:hAnsi="Lato-Regular" w:cs="Lato-Regular"/>
          <w:color w:val="353B3D"/>
          <w:sz w:val="34"/>
          <w:szCs w:val="34"/>
        </w:rPr>
        <w:t>, como nos exemplos anteriores;</w:t>
      </w:r>
    </w:p>
    <w:p w14:paraId="6DD156D8" w14:textId="77777777" w:rsidR="00911456" w:rsidRDefault="00911456" w:rsidP="00911456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Lato-Regular" w:hAnsi="Lato-Regular" w:cs="Lato-Regular"/>
          <w:color w:val="353B3D"/>
          <w:sz w:val="34"/>
          <w:szCs w:val="34"/>
        </w:rPr>
      </w:pPr>
      <w:r>
        <w:rPr>
          <w:rFonts w:ascii="Lato-Regular" w:hAnsi="Lato-Regular" w:cs="Lato-Regular"/>
          <w:color w:val="353B3D"/>
          <w:sz w:val="34"/>
          <w:szCs w:val="34"/>
        </w:rPr>
        <w:t xml:space="preserve">Dentro do </w:t>
      </w:r>
      <w:proofErr w:type="spellStart"/>
      <w:r>
        <w:rPr>
          <w:rFonts w:ascii="Courier" w:hAnsi="Courier" w:cs="Courier"/>
          <w:color w:val="353B3D"/>
          <w:sz w:val="28"/>
          <w:szCs w:val="28"/>
        </w:rPr>
        <w:t>main</w:t>
      </w:r>
      <w:proofErr w:type="spellEnd"/>
      <w:r>
        <w:rPr>
          <w:rFonts w:ascii="Lato-Regular" w:hAnsi="Lato-Regular" w:cs="Lato-Regular"/>
          <w:color w:val="353B3D"/>
          <w:sz w:val="34"/>
          <w:szCs w:val="34"/>
        </w:rPr>
        <w:t xml:space="preserve"> (o miolo do programa), declare uma variável inteira chamada </w:t>
      </w:r>
      <w:proofErr w:type="spellStart"/>
      <w:r>
        <w:rPr>
          <w:rFonts w:ascii="Courier" w:hAnsi="Courier" w:cs="Courier"/>
          <w:color w:val="353B3D"/>
          <w:sz w:val="28"/>
          <w:szCs w:val="28"/>
        </w:rPr>
        <w:t>gastosJaneiro</w:t>
      </w:r>
      <w:proofErr w:type="spellEnd"/>
      <w:r>
        <w:rPr>
          <w:rFonts w:ascii="Lato-Regular" w:hAnsi="Lato-Regular" w:cs="Lato-Regular"/>
          <w:color w:val="353B3D"/>
          <w:sz w:val="34"/>
          <w:szCs w:val="34"/>
        </w:rPr>
        <w:t xml:space="preserve"> e inicialize-a com 15000;</w:t>
      </w:r>
    </w:p>
    <w:p w14:paraId="12FD8F0A" w14:textId="77777777" w:rsidR="00911456" w:rsidRDefault="00911456" w:rsidP="00911456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Lato-Regular" w:hAnsi="Lato-Regular" w:cs="Lato-Regular"/>
          <w:color w:val="353B3D"/>
          <w:sz w:val="34"/>
          <w:szCs w:val="34"/>
        </w:rPr>
      </w:pPr>
      <w:r>
        <w:rPr>
          <w:rFonts w:ascii="Lato-Regular" w:hAnsi="Lato-Regular" w:cs="Lato-Regular"/>
          <w:color w:val="353B3D"/>
          <w:sz w:val="34"/>
          <w:szCs w:val="34"/>
        </w:rPr>
        <w:t xml:space="preserve">Crie também as variáveis </w:t>
      </w:r>
      <w:proofErr w:type="spellStart"/>
      <w:r>
        <w:rPr>
          <w:rFonts w:ascii="Courier" w:hAnsi="Courier" w:cs="Courier"/>
          <w:color w:val="353B3D"/>
          <w:sz w:val="28"/>
          <w:szCs w:val="28"/>
        </w:rPr>
        <w:t>gastosFevereiro</w:t>
      </w:r>
      <w:proofErr w:type="spellEnd"/>
      <w:r>
        <w:rPr>
          <w:rFonts w:ascii="Lato-Regular" w:hAnsi="Lato-Regular" w:cs="Lato-Regular"/>
          <w:color w:val="353B3D"/>
          <w:sz w:val="34"/>
          <w:szCs w:val="34"/>
        </w:rPr>
        <w:t xml:space="preserve"> e </w:t>
      </w:r>
      <w:proofErr w:type="spellStart"/>
      <w:r>
        <w:rPr>
          <w:rFonts w:ascii="Courier" w:hAnsi="Courier" w:cs="Courier"/>
          <w:color w:val="353B3D"/>
          <w:sz w:val="28"/>
          <w:szCs w:val="28"/>
        </w:rPr>
        <w:t>gastosMarco</w:t>
      </w:r>
      <w:proofErr w:type="spellEnd"/>
      <w:r>
        <w:rPr>
          <w:rFonts w:ascii="Lato-Regular" w:hAnsi="Lato-Regular" w:cs="Lato-Regular"/>
          <w:color w:val="353B3D"/>
          <w:sz w:val="34"/>
          <w:szCs w:val="34"/>
        </w:rPr>
        <w:t>, inicializando-as com 23000 e 17000, respectivamente, utilize uma linha para cada declaração;</w:t>
      </w:r>
    </w:p>
    <w:p w14:paraId="24651BC5" w14:textId="77777777" w:rsidR="00911456" w:rsidRPr="00911456" w:rsidRDefault="00911456" w:rsidP="00911456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ato-Regular" w:hAnsi="Lato-Regular" w:cs="Lato-Regular"/>
          <w:color w:val="353B3D"/>
          <w:sz w:val="34"/>
          <w:szCs w:val="34"/>
        </w:rPr>
        <w:t xml:space="preserve">Crie uma variável chamada </w:t>
      </w:r>
      <w:proofErr w:type="spellStart"/>
      <w:r>
        <w:rPr>
          <w:rFonts w:ascii="Courier" w:hAnsi="Courier" w:cs="Courier"/>
          <w:color w:val="353B3D"/>
          <w:sz w:val="28"/>
          <w:szCs w:val="28"/>
        </w:rPr>
        <w:t>gastosTrimestre</w:t>
      </w:r>
      <w:proofErr w:type="spellEnd"/>
      <w:r>
        <w:rPr>
          <w:rFonts w:ascii="Lato-Regular" w:hAnsi="Lato-Regular" w:cs="Lato-Regular"/>
          <w:color w:val="353B3D"/>
          <w:sz w:val="34"/>
          <w:szCs w:val="34"/>
        </w:rPr>
        <w:t xml:space="preserve"> e inicialize-a com a soma das outras 3 variáveis:</w:t>
      </w:r>
    </w:p>
    <w:p w14:paraId="55E723B1" w14:textId="77777777" w:rsidR="00911456" w:rsidRDefault="00911456" w:rsidP="00911456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Lato-Regular" w:hAnsi="Lato-Regular" w:cs="Lato-Regular"/>
          <w:color w:val="353B3D"/>
          <w:sz w:val="34"/>
          <w:szCs w:val="34"/>
        </w:rPr>
      </w:pPr>
      <w:proofErr w:type="spellStart"/>
      <w:proofErr w:type="gramStart"/>
      <w:r w:rsidRPr="00911456">
        <w:rPr>
          <w:rFonts w:ascii="Courier" w:hAnsi="Courier" w:cs="Courier"/>
          <w:color w:val="0C6399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</w:t>
      </w:r>
      <w:proofErr w:type="spellEnd"/>
      <w:proofErr w:type="gramEnd"/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gastosTrimestre</w:t>
      </w:r>
      <w:proofErr w:type="spellEnd"/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11456">
        <w:rPr>
          <w:rFonts w:ascii="Courier" w:hAnsi="Courier" w:cs="Courier"/>
          <w:color w:val="878787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gastosJaneiro</w:t>
      </w:r>
      <w:proofErr w:type="spellEnd"/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11456">
        <w:rPr>
          <w:rFonts w:ascii="Courier" w:hAnsi="Courier" w:cs="Courier"/>
          <w:color w:val="878787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gastosFevereiro</w:t>
      </w:r>
      <w:proofErr w:type="spellEnd"/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11456">
        <w:rPr>
          <w:rFonts w:ascii="Courier" w:hAnsi="Courier" w:cs="Courier"/>
          <w:color w:val="878787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gastosMarco</w:t>
      </w:r>
      <w:proofErr w:type="spellEnd"/>
      <w:r w:rsidRPr="00911456">
        <w:rPr>
          <w:rFonts w:ascii="Courier" w:hAnsi="Courier" w:cs="Courier"/>
          <w:color w:val="878787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 w:rsidRPr="00911456">
        <w:rPr>
          <w:rFonts w:ascii="Monaco" w:hAnsi="Monaco" w:cs="Monaco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 </w:t>
      </w:r>
    </w:p>
    <w:p w14:paraId="72F65CEA" w14:textId="1F510FF3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  <w:r>
        <w:rPr>
          <w:rFonts w:ascii="Lato-Regular" w:hAnsi="Lato-Regular" w:cs="Lato-Regular"/>
          <w:color w:val="353B3D"/>
          <w:sz w:val="34"/>
          <w:szCs w:val="34"/>
        </w:rPr>
        <w:t xml:space="preserve">Imprima a variável </w:t>
      </w:r>
      <w:proofErr w:type="spellStart"/>
      <w:r>
        <w:rPr>
          <w:rFonts w:ascii="Courier" w:hAnsi="Courier" w:cs="Courier"/>
          <w:color w:val="353B3D"/>
          <w:sz w:val="28"/>
          <w:szCs w:val="28"/>
        </w:rPr>
        <w:t>gastosTrimestre</w:t>
      </w:r>
      <w:proofErr w:type="spellEnd"/>
      <w:r>
        <w:rPr>
          <w:rFonts w:ascii="Lato-Regular" w:hAnsi="Lato-Regular" w:cs="Lato-Regular"/>
          <w:color w:val="353B3D"/>
          <w:sz w:val="34"/>
          <w:szCs w:val="34"/>
        </w:rPr>
        <w:t>.</w:t>
      </w:r>
    </w:p>
    <w:p w14:paraId="03DD9E2B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680996A2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4D8A3152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49930502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2833FEFC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6DC9DA8B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73D1EDE5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73FB9402" w14:textId="77777777" w:rsidR="00911456" w:rsidRDefault="00911456" w:rsidP="00911456">
      <w:pPr>
        <w:widowControl w:val="0"/>
        <w:autoSpaceDE w:val="0"/>
        <w:autoSpaceDN w:val="0"/>
        <w:adjustRightInd w:val="0"/>
        <w:rPr>
          <w:rFonts w:ascii="Lato-Regular" w:hAnsi="Lato-Regular" w:cs="Lato-Regular"/>
          <w:sz w:val="28"/>
          <w:szCs w:val="28"/>
        </w:rPr>
      </w:pPr>
      <w:r>
        <w:rPr>
          <w:rFonts w:ascii="Lato-Bold" w:hAnsi="Lato-Bold" w:cs="Lato-Bold"/>
          <w:b/>
          <w:bCs/>
          <w:color w:val="2A2F2E"/>
          <w:sz w:val="50"/>
          <w:szCs w:val="50"/>
        </w:rPr>
        <w:lastRenderedPageBreak/>
        <w:t>Exercício 2</w:t>
      </w:r>
    </w:p>
    <w:p w14:paraId="584AE624" w14:textId="77777777" w:rsidR="00911456" w:rsidRDefault="00911456" w:rsidP="00911456">
      <w:pPr>
        <w:widowControl w:val="0"/>
        <w:autoSpaceDE w:val="0"/>
        <w:autoSpaceDN w:val="0"/>
        <w:adjustRightInd w:val="0"/>
        <w:jc w:val="both"/>
        <w:rPr>
          <w:rFonts w:ascii="Lato-Regular" w:hAnsi="Lato-Regular" w:cs="Lato-Regular"/>
          <w:sz w:val="28"/>
          <w:szCs w:val="28"/>
        </w:rPr>
      </w:pPr>
    </w:p>
    <w:p w14:paraId="22519E0A" w14:textId="77777777" w:rsidR="00911456" w:rsidRDefault="00911456" w:rsidP="00911456">
      <w:pPr>
        <w:widowControl w:val="0"/>
        <w:autoSpaceDE w:val="0"/>
        <w:autoSpaceDN w:val="0"/>
        <w:adjustRightInd w:val="0"/>
        <w:jc w:val="both"/>
        <w:rPr>
          <w:rFonts w:ascii="Lato-Regular" w:hAnsi="Lato-Regular" w:cs="Lato-Regular"/>
          <w:color w:val="353B3D"/>
          <w:sz w:val="34"/>
          <w:szCs w:val="34"/>
        </w:rPr>
      </w:pPr>
      <w:r>
        <w:rPr>
          <w:rFonts w:ascii="Lato-Regular" w:hAnsi="Lato-Regular" w:cs="Lato-Regular"/>
          <w:color w:val="353B3D"/>
          <w:sz w:val="34"/>
          <w:szCs w:val="34"/>
        </w:rPr>
        <w:t xml:space="preserve">Adicione código (sem alterar as linhas que já existem) na classe anterior para imprimir a média mensal de gasto, criando uma variável </w:t>
      </w:r>
      <w:proofErr w:type="spellStart"/>
      <w:r>
        <w:rPr>
          <w:rFonts w:ascii="Courier" w:hAnsi="Courier" w:cs="Courier"/>
          <w:color w:val="353B3D"/>
          <w:sz w:val="28"/>
          <w:szCs w:val="28"/>
        </w:rPr>
        <w:t>mediaMensal</w:t>
      </w:r>
      <w:proofErr w:type="spellEnd"/>
      <w:r>
        <w:rPr>
          <w:rFonts w:ascii="Lato-Regular" w:hAnsi="Lato-Regular" w:cs="Lato-Regular"/>
          <w:color w:val="353B3D"/>
          <w:sz w:val="34"/>
          <w:szCs w:val="34"/>
        </w:rPr>
        <w:t xml:space="preserve"> junto com uma mensagem.</w:t>
      </w:r>
    </w:p>
    <w:p w14:paraId="3028A3D3" w14:textId="77777777" w:rsidR="00911456" w:rsidRDefault="00911456" w:rsidP="00911456">
      <w:pPr>
        <w:widowControl w:val="0"/>
        <w:autoSpaceDE w:val="0"/>
        <w:autoSpaceDN w:val="0"/>
        <w:adjustRightInd w:val="0"/>
        <w:jc w:val="both"/>
        <w:rPr>
          <w:rFonts w:ascii="Lato-Regular" w:hAnsi="Lato-Regular" w:cs="Lato-Regular"/>
          <w:color w:val="353B3D"/>
          <w:sz w:val="34"/>
          <w:szCs w:val="34"/>
        </w:rPr>
      </w:pPr>
      <w:r>
        <w:rPr>
          <w:rFonts w:ascii="Lato-Regular" w:hAnsi="Lato-Regular" w:cs="Lato-Regular"/>
          <w:color w:val="353B3D"/>
          <w:sz w:val="34"/>
          <w:szCs w:val="34"/>
        </w:rPr>
        <w:t>Note que como somamos três meses a média será a soma dos três meses dividido por três.</w:t>
      </w:r>
    </w:p>
    <w:p w14:paraId="2221A65A" w14:textId="77777777" w:rsidR="00911456" w:rsidRDefault="00911456" w:rsidP="00911456">
      <w:pPr>
        <w:widowControl w:val="0"/>
        <w:autoSpaceDE w:val="0"/>
        <w:autoSpaceDN w:val="0"/>
        <w:adjustRightInd w:val="0"/>
        <w:jc w:val="both"/>
        <w:rPr>
          <w:rFonts w:ascii="Lato-Regular" w:hAnsi="Lato-Regular" w:cs="Lato-Regular"/>
          <w:color w:val="353B3D"/>
          <w:sz w:val="34"/>
          <w:szCs w:val="34"/>
        </w:rPr>
      </w:pPr>
      <w:r>
        <w:rPr>
          <w:rFonts w:ascii="Lato-Regular" w:hAnsi="Lato-Regular" w:cs="Lato-Regular"/>
          <w:color w:val="353B3D"/>
          <w:sz w:val="34"/>
          <w:szCs w:val="34"/>
        </w:rPr>
        <w:t xml:space="preserve">Para isso, concatene a </w:t>
      </w:r>
      <w:proofErr w:type="spellStart"/>
      <w:r>
        <w:rPr>
          <w:rFonts w:ascii="Courier" w:hAnsi="Courier" w:cs="Courier"/>
          <w:color w:val="353B3D"/>
          <w:sz w:val="28"/>
          <w:szCs w:val="28"/>
        </w:rPr>
        <w:t>String</w:t>
      </w:r>
      <w:proofErr w:type="spellEnd"/>
      <w:r>
        <w:rPr>
          <w:rFonts w:ascii="Lato-Regular" w:hAnsi="Lato-Regular" w:cs="Lato-Regular"/>
          <w:color w:val="353B3D"/>
          <w:sz w:val="34"/>
          <w:szCs w:val="34"/>
        </w:rPr>
        <w:t xml:space="preserve"> com o valor, usando algo como "Valor da média mensal = " + </w:t>
      </w:r>
      <w:proofErr w:type="spellStart"/>
      <w:r>
        <w:rPr>
          <w:rFonts w:ascii="Lato-Regular" w:hAnsi="Lato-Regular" w:cs="Lato-Regular"/>
          <w:color w:val="353B3D"/>
          <w:sz w:val="34"/>
          <w:szCs w:val="34"/>
        </w:rPr>
        <w:t>mediaMensal</w:t>
      </w:r>
      <w:proofErr w:type="spellEnd"/>
      <w:r>
        <w:rPr>
          <w:rFonts w:ascii="Lato-Regular" w:hAnsi="Lato-Regular" w:cs="Lato-Regular"/>
          <w:color w:val="353B3D"/>
          <w:sz w:val="34"/>
          <w:szCs w:val="34"/>
        </w:rPr>
        <w:t>.</w:t>
      </w:r>
    </w:p>
    <w:p w14:paraId="52E4BBD6" w14:textId="7FF79638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  <w:r>
        <w:rPr>
          <w:rFonts w:ascii="Lato-Regular" w:hAnsi="Lato-Regular" w:cs="Lato-Regular"/>
          <w:color w:val="353B3D"/>
          <w:sz w:val="34"/>
          <w:szCs w:val="34"/>
        </w:rPr>
        <w:t>O número foi arredondado?</w:t>
      </w:r>
    </w:p>
    <w:p w14:paraId="4C6BE066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618C836B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63C94FA7" w14:textId="77777777" w:rsidR="00911456" w:rsidRDefault="00911456" w:rsidP="00911456">
      <w:pPr>
        <w:widowControl w:val="0"/>
        <w:autoSpaceDE w:val="0"/>
        <w:autoSpaceDN w:val="0"/>
        <w:adjustRightInd w:val="0"/>
        <w:rPr>
          <w:rFonts w:ascii="Lato-Regular" w:hAnsi="Lato-Regular" w:cs="Lato-Regular"/>
          <w:sz w:val="28"/>
          <w:szCs w:val="28"/>
        </w:rPr>
      </w:pPr>
      <w:r>
        <w:rPr>
          <w:rFonts w:ascii="Lato-Bold" w:hAnsi="Lato-Bold" w:cs="Lato-Bold"/>
          <w:b/>
          <w:bCs/>
          <w:color w:val="2A2F2E"/>
          <w:sz w:val="50"/>
          <w:szCs w:val="50"/>
        </w:rPr>
        <w:t>Exercício 3</w:t>
      </w:r>
    </w:p>
    <w:p w14:paraId="010BCDD3" w14:textId="77777777" w:rsidR="00911456" w:rsidRDefault="00911456" w:rsidP="00911456">
      <w:pPr>
        <w:widowControl w:val="0"/>
        <w:autoSpaceDE w:val="0"/>
        <w:autoSpaceDN w:val="0"/>
        <w:adjustRightInd w:val="0"/>
        <w:jc w:val="both"/>
        <w:rPr>
          <w:rFonts w:ascii="Lato-Regular" w:hAnsi="Lato-Regular" w:cs="Lato-Regular"/>
          <w:color w:val="353B3D"/>
          <w:sz w:val="34"/>
          <w:szCs w:val="34"/>
        </w:rPr>
      </w:pPr>
      <w:r>
        <w:rPr>
          <w:rFonts w:ascii="Lato-Regular" w:hAnsi="Lato-Regular" w:cs="Lato-Regular"/>
          <w:color w:val="353B3D"/>
          <w:sz w:val="34"/>
          <w:szCs w:val="34"/>
        </w:rPr>
        <w:t xml:space="preserve">Utilizando o laço do tipo </w:t>
      </w:r>
      <w:proofErr w:type="spellStart"/>
      <w:r>
        <w:rPr>
          <w:rFonts w:ascii="Lato-Regular" w:hAnsi="Lato-Regular" w:cs="Lato-Regular"/>
          <w:color w:val="353B3D"/>
          <w:sz w:val="34"/>
          <w:szCs w:val="34"/>
        </w:rPr>
        <w:t>while</w:t>
      </w:r>
      <w:proofErr w:type="spellEnd"/>
      <w:r>
        <w:rPr>
          <w:rFonts w:ascii="Lato-Regular" w:hAnsi="Lato-Regular" w:cs="Lato-Regular"/>
          <w:color w:val="353B3D"/>
          <w:sz w:val="34"/>
          <w:szCs w:val="34"/>
        </w:rPr>
        <w:t>, tente imprimir todos os números de 150 até 300.</w:t>
      </w:r>
    </w:p>
    <w:p w14:paraId="3CE3C8CE" w14:textId="77777777" w:rsidR="00911456" w:rsidRDefault="00911456" w:rsidP="00911456">
      <w:pPr>
        <w:widowControl w:val="0"/>
        <w:autoSpaceDE w:val="0"/>
        <w:autoSpaceDN w:val="0"/>
        <w:adjustRightInd w:val="0"/>
        <w:jc w:val="both"/>
        <w:rPr>
          <w:rFonts w:ascii="Lato-Regular" w:hAnsi="Lato-Regular" w:cs="Lato-Regular"/>
          <w:color w:val="353B3D"/>
          <w:sz w:val="34"/>
          <w:szCs w:val="34"/>
        </w:rPr>
      </w:pPr>
      <w:r>
        <w:rPr>
          <w:rFonts w:ascii="Lato-Regular" w:hAnsi="Lato-Regular" w:cs="Lato-Regular"/>
          <w:color w:val="353B3D"/>
          <w:sz w:val="34"/>
          <w:szCs w:val="34"/>
        </w:rPr>
        <w:t xml:space="preserve">Faça o laço enquanto esse valor </w:t>
      </w:r>
      <w:r>
        <w:rPr>
          <w:rFonts w:ascii="Lato-Bold" w:hAnsi="Lato-Bold" w:cs="Lato-Bold"/>
          <w:b/>
          <w:bCs/>
          <w:color w:val="353B3D"/>
          <w:sz w:val="34"/>
          <w:szCs w:val="34"/>
        </w:rPr>
        <w:t>não</w:t>
      </w:r>
      <w:r>
        <w:rPr>
          <w:rFonts w:ascii="Lato-Regular" w:hAnsi="Lato-Regular" w:cs="Lato-Regular"/>
          <w:color w:val="353B3D"/>
          <w:sz w:val="34"/>
          <w:szCs w:val="34"/>
        </w:rPr>
        <w:t xml:space="preserve"> alcance 300. Dentro do laço não esqueça de imprimir o número e alterá-lo!</w:t>
      </w:r>
    </w:p>
    <w:p w14:paraId="669A7BF5" w14:textId="099B66AD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  <w:r>
        <w:rPr>
          <w:rFonts w:ascii="Lato-Regular" w:hAnsi="Lato-Regular" w:cs="Lato-Regular"/>
          <w:color w:val="353B3D"/>
          <w:sz w:val="34"/>
          <w:szCs w:val="34"/>
        </w:rPr>
        <w:t>Para isso comece declarando a variável inteira que utilizará, e configure o valor inicial dela.</w:t>
      </w:r>
    </w:p>
    <w:p w14:paraId="29BE9FA4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10FF112D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1ADFB24A" w14:textId="77777777" w:rsidR="00911456" w:rsidRDefault="00911456" w:rsidP="00911456">
      <w:pPr>
        <w:widowControl w:val="0"/>
        <w:autoSpaceDE w:val="0"/>
        <w:autoSpaceDN w:val="0"/>
        <w:adjustRightInd w:val="0"/>
        <w:rPr>
          <w:rFonts w:ascii="Lato-Regular" w:hAnsi="Lato-Regular" w:cs="Lato-Regular"/>
          <w:sz w:val="28"/>
          <w:szCs w:val="28"/>
        </w:rPr>
      </w:pPr>
      <w:r>
        <w:rPr>
          <w:rFonts w:ascii="Lato-Bold" w:hAnsi="Lato-Bold" w:cs="Lato-Bold"/>
          <w:b/>
          <w:bCs/>
          <w:color w:val="2A2F2E"/>
          <w:sz w:val="50"/>
          <w:szCs w:val="50"/>
        </w:rPr>
        <w:t>Exercício 4</w:t>
      </w:r>
    </w:p>
    <w:p w14:paraId="0A432E07" w14:textId="77777777" w:rsidR="00911456" w:rsidRDefault="00911456" w:rsidP="00911456">
      <w:pPr>
        <w:widowControl w:val="0"/>
        <w:autoSpaceDE w:val="0"/>
        <w:autoSpaceDN w:val="0"/>
        <w:adjustRightInd w:val="0"/>
        <w:jc w:val="both"/>
        <w:rPr>
          <w:rFonts w:ascii="Lato-Regular" w:hAnsi="Lato-Regular" w:cs="Lato-Regular"/>
          <w:color w:val="353B3D"/>
          <w:sz w:val="34"/>
          <w:szCs w:val="34"/>
        </w:rPr>
      </w:pPr>
      <w:r>
        <w:rPr>
          <w:rFonts w:ascii="Lato-Regular" w:hAnsi="Lato-Regular" w:cs="Lato-Regular"/>
          <w:color w:val="353B3D"/>
          <w:sz w:val="34"/>
          <w:szCs w:val="34"/>
        </w:rPr>
        <w:t>Imprima a soma de 1 até 1000 (inclusive).</w:t>
      </w:r>
    </w:p>
    <w:p w14:paraId="2442A079" w14:textId="4E496EAD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  <w:r>
        <w:rPr>
          <w:rFonts w:ascii="Lato-Regular" w:hAnsi="Lato-Regular" w:cs="Lato-Regular"/>
          <w:color w:val="353B3D"/>
          <w:sz w:val="34"/>
          <w:szCs w:val="34"/>
        </w:rPr>
        <w:t>Para isso você deve utilizar alguma variável extra que armazena a soma temporária e aumentá-la a cada novo passo. Compartilhe sua solução.</w:t>
      </w:r>
    </w:p>
    <w:p w14:paraId="7227BC29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796A5E83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57A05D81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3E300CAF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546361DA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03ADBE97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3B756AE4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229283F9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69DDA472" w14:textId="77777777" w:rsidR="00911456" w:rsidRDefault="00911456" w:rsidP="00911456">
      <w:pPr>
        <w:tabs>
          <w:tab w:val="left" w:pos="0"/>
        </w:tabs>
        <w:jc w:val="both"/>
        <w:rPr>
          <w:rFonts w:ascii="Lato-Regular" w:hAnsi="Lato-Regular" w:cs="Lato-Regular"/>
          <w:color w:val="353B3D"/>
          <w:sz w:val="34"/>
          <w:szCs w:val="34"/>
        </w:rPr>
      </w:pPr>
    </w:p>
    <w:p w14:paraId="1B2C3F4A" w14:textId="77777777" w:rsidR="00911456" w:rsidRDefault="00911456" w:rsidP="00911456">
      <w:pPr>
        <w:widowControl w:val="0"/>
        <w:autoSpaceDE w:val="0"/>
        <w:autoSpaceDN w:val="0"/>
        <w:adjustRightInd w:val="0"/>
        <w:rPr>
          <w:rFonts w:ascii="Lato-Regular" w:hAnsi="Lato-Regular" w:cs="Lato-Regular"/>
          <w:sz w:val="28"/>
          <w:szCs w:val="28"/>
        </w:rPr>
      </w:pPr>
      <w:r>
        <w:rPr>
          <w:rFonts w:ascii="Lato-Bold" w:hAnsi="Lato-Bold" w:cs="Lato-Bold"/>
          <w:b/>
          <w:bCs/>
          <w:color w:val="2A2F2E"/>
          <w:sz w:val="50"/>
          <w:szCs w:val="50"/>
        </w:rPr>
        <w:t>Exercício 5</w:t>
      </w:r>
    </w:p>
    <w:p w14:paraId="7C4630BA" w14:textId="77777777" w:rsidR="00911456" w:rsidRDefault="00911456" w:rsidP="00911456">
      <w:pPr>
        <w:widowControl w:val="0"/>
        <w:autoSpaceDE w:val="0"/>
        <w:autoSpaceDN w:val="0"/>
        <w:adjustRightInd w:val="0"/>
        <w:jc w:val="both"/>
        <w:rPr>
          <w:rFonts w:ascii="Lato-Regular" w:hAnsi="Lato-Regular" w:cs="Lato-Regular"/>
          <w:color w:val="353B3D"/>
          <w:sz w:val="34"/>
          <w:szCs w:val="34"/>
        </w:rPr>
      </w:pPr>
      <w:bookmarkStart w:id="0" w:name="_GoBack"/>
      <w:bookmarkEnd w:id="0"/>
      <w:r>
        <w:rPr>
          <w:rFonts w:ascii="Lato-Regular" w:hAnsi="Lato-Regular" w:cs="Lato-Regular"/>
          <w:color w:val="353B3D"/>
          <w:sz w:val="34"/>
          <w:szCs w:val="34"/>
        </w:rPr>
        <w:t xml:space="preserve">Utilizando um laço do tipo </w:t>
      </w:r>
      <w:r>
        <w:rPr>
          <w:rFonts w:ascii="Courier" w:hAnsi="Courier" w:cs="Courier"/>
          <w:color w:val="353B3D"/>
          <w:sz w:val="28"/>
          <w:szCs w:val="28"/>
        </w:rPr>
        <w:t>for</w:t>
      </w:r>
      <w:r>
        <w:rPr>
          <w:rFonts w:ascii="Lato-Regular" w:hAnsi="Lato-Regular" w:cs="Lato-Regular"/>
          <w:color w:val="353B3D"/>
          <w:sz w:val="34"/>
          <w:szCs w:val="34"/>
        </w:rPr>
        <w:t xml:space="preserve"> imprima todos os múltiplos de 3, entre 1 e 100. Existem duas maneiras tradicionais de resolver este problema.</w:t>
      </w:r>
    </w:p>
    <w:p w14:paraId="2BC85744" w14:textId="77777777" w:rsidR="00911456" w:rsidRDefault="00911456" w:rsidP="00911456">
      <w:pPr>
        <w:widowControl w:val="0"/>
        <w:autoSpaceDE w:val="0"/>
        <w:autoSpaceDN w:val="0"/>
        <w:adjustRightInd w:val="0"/>
        <w:jc w:val="both"/>
        <w:rPr>
          <w:rFonts w:ascii="Lato-Regular" w:hAnsi="Lato-Regular" w:cs="Lato-Regular"/>
          <w:color w:val="353B3D"/>
          <w:sz w:val="34"/>
          <w:szCs w:val="34"/>
        </w:rPr>
      </w:pPr>
      <w:r>
        <w:rPr>
          <w:rFonts w:ascii="Lato-Regular" w:hAnsi="Lato-Regular" w:cs="Lato-Regular"/>
          <w:color w:val="353B3D"/>
          <w:sz w:val="34"/>
          <w:szCs w:val="34"/>
        </w:rPr>
        <w:t xml:space="preserve">Uma delas consiste em fazer o for, e utilizar </w:t>
      </w:r>
      <w:r>
        <w:rPr>
          <w:rFonts w:ascii="Courier" w:hAnsi="Courier" w:cs="Courier"/>
          <w:color w:val="353B3D"/>
          <w:sz w:val="28"/>
          <w:szCs w:val="28"/>
        </w:rPr>
        <w:t>numero % 3</w:t>
      </w:r>
      <w:r>
        <w:rPr>
          <w:rFonts w:ascii="Lato-Regular" w:hAnsi="Lato-Regular" w:cs="Lato-Regular"/>
          <w:color w:val="353B3D"/>
          <w:sz w:val="34"/>
          <w:szCs w:val="34"/>
        </w:rPr>
        <w:t xml:space="preserve"> para descobrir o resto da divisão de um número por 3. Se o resto for zero, ele é divisível por 3. Como em:</w:t>
      </w:r>
    </w:p>
    <w:p w14:paraId="3FC8A3BF" w14:textId="77777777" w:rsidR="00911456" w:rsidRPr="00911456" w:rsidRDefault="00911456" w:rsidP="00911456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proofErr w:type="gramStart"/>
      <w:r w:rsidRPr="00911456">
        <w:rPr>
          <w:rFonts w:ascii="Courier" w:hAnsi="Courier" w:cs="Courier"/>
          <w:color w:val="0C6399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if</w:t>
      </w:r>
      <w:proofErr w:type="spellEnd"/>
      <w:r w:rsidRPr="00911456">
        <w:rPr>
          <w:rFonts w:ascii="Courier" w:hAnsi="Courier" w:cs="Courier"/>
          <w:color w:val="878787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gramEnd"/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numero </w:t>
      </w:r>
      <w:r w:rsidRPr="00911456">
        <w:rPr>
          <w:rFonts w:ascii="Courier" w:hAnsi="Courier" w:cs="Courier"/>
          <w:color w:val="878787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%</w:t>
      </w:r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11456">
        <w:rPr>
          <w:rFonts w:ascii="Courier" w:hAnsi="Courier" w:cs="Courier"/>
          <w:color w:val="850043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11456">
        <w:rPr>
          <w:rFonts w:ascii="Courier" w:hAnsi="Courier" w:cs="Courier"/>
          <w:color w:val="878787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==</w:t>
      </w:r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11456">
        <w:rPr>
          <w:rFonts w:ascii="Courier" w:hAnsi="Courier" w:cs="Courier"/>
          <w:color w:val="850043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911456">
        <w:rPr>
          <w:rFonts w:ascii="Courier" w:hAnsi="Courier" w:cs="Courier"/>
          <w:color w:val="878787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11456">
        <w:rPr>
          <w:rFonts w:ascii="Courier" w:hAnsi="Courier" w:cs="Courier"/>
          <w:color w:val="878787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0F3E9A46" w14:textId="77777777" w:rsidR="00911456" w:rsidRPr="00911456" w:rsidRDefault="00911456" w:rsidP="00911456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11456">
        <w:rPr>
          <w:rFonts w:ascii="Courier" w:hAnsi="Courier" w:cs="Courier"/>
          <w:color w:val="353B3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11456">
        <w:rPr>
          <w:rFonts w:ascii="Courier" w:hAnsi="Courier" w:cs="Courier"/>
          <w:color w:val="5D6C7D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// faça algo</w:t>
      </w:r>
    </w:p>
    <w:p w14:paraId="6FB138A2" w14:textId="77777777" w:rsidR="00911456" w:rsidRPr="00911456" w:rsidRDefault="00911456" w:rsidP="00911456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11456">
        <w:rPr>
          <w:rFonts w:ascii="Courier" w:hAnsi="Courier" w:cs="Courier"/>
          <w:color w:val="878787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00B8BDE8" w14:textId="7CD68A72" w:rsidR="00911456" w:rsidRDefault="00911456" w:rsidP="00911456">
      <w:pPr>
        <w:tabs>
          <w:tab w:val="left" w:pos="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Lato-Regular" w:hAnsi="Lato-Regular" w:cs="Lato-Regular"/>
          <w:color w:val="353B3D"/>
          <w:sz w:val="34"/>
          <w:szCs w:val="34"/>
        </w:rPr>
        <w:t>Outra abordagem é fazer um laço um pouco diferente, que pula já direto pelos múltiplos de três. Existem outras abordagens, escolha a sua</w:t>
      </w:r>
    </w:p>
    <w:sectPr w:rsidR="00911456" w:rsidSect="00D17EBA">
      <w:footerReference w:type="default" r:id="rId9"/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C1C2F" w14:textId="77777777" w:rsidR="007911CF" w:rsidRDefault="007911CF">
      <w:r>
        <w:separator/>
      </w:r>
    </w:p>
  </w:endnote>
  <w:endnote w:type="continuationSeparator" w:id="0">
    <w:p w14:paraId="766FFD78" w14:textId="77777777" w:rsidR="007911CF" w:rsidRDefault="0079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A69B5" w14:textId="77777777" w:rsidR="00B3381F" w:rsidRDefault="00B3381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7D7B5E" wp14:editId="6BF2BC95">
              <wp:simplePos x="0" y="0"/>
              <wp:positionH relativeFrom="column">
                <wp:posOffset>0</wp:posOffset>
              </wp:positionH>
              <wp:positionV relativeFrom="paragraph">
                <wp:posOffset>-239395</wp:posOffset>
              </wp:positionV>
              <wp:extent cx="6057900" cy="760730"/>
              <wp:effectExtent l="9525" t="8255" r="9525" b="1206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0" cy="760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B5333" w14:textId="77777777" w:rsidR="00B3381F" w:rsidRDefault="00B3381F" w:rsidP="00A4784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17EBA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Missão</w:t>
                          </w:r>
                          <w:r w:rsidRPr="00D17EB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– Desenvolver, difundir e preservar o conhecimento e a cultura pelo ensino, pesquisa e extensão, buscando permanentemente a excelência no </w:t>
                          </w:r>
                          <w:proofErr w:type="gramStart"/>
                          <w:r w:rsidRPr="00D17EB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atendimento  das</w:t>
                          </w:r>
                          <w:proofErr w:type="gramEnd"/>
                          <w:r w:rsidRPr="00D17EB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necessidades de formação de profissionais qualificados e empreendedores nas áreas da educação, saúde e tecnologia (PDI, p. 93). </w:t>
                          </w:r>
                        </w:p>
                        <w:p w14:paraId="1F43C8BC" w14:textId="77777777" w:rsidR="00B3381F" w:rsidRPr="00D17EBA" w:rsidRDefault="00B3381F" w:rsidP="00A4784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17EBA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 xml:space="preserve">Visão </w:t>
                          </w:r>
                          <w:r w:rsidRPr="00D17EB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- </w:t>
                          </w:r>
                          <w:proofErr w:type="gramStart"/>
                          <w:r w:rsidRPr="00D17EB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Ser</w:t>
                          </w:r>
                          <w:proofErr w:type="gramEnd"/>
                          <w:r w:rsidRPr="00D17EB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uma instituição de referência no Ensino Superior em cada localidade em que atua e estar entre as dez melhores do pais até o ano de 2015 (PDI, p. 94).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7D7B5E"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margin-left:0;margin-top:-18.8pt;width:477pt;height:59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">
              <v:textbox>
                <w:txbxContent>
                  <w:p w14:paraId="7CCB5333" w14:textId="77777777" w:rsidR="00B3381F" w:rsidRDefault="00B3381F" w:rsidP="00A4784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17EBA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Missão</w:t>
                    </w:r>
                    <w:r w:rsidRPr="00D17EB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– Desenvolver, difundir e preservar o conhecimento e a cultura pelo ensino, pesquisa e extensão, buscando permanentemente a excelência no </w:t>
                    </w:r>
                    <w:proofErr w:type="gramStart"/>
                    <w:r w:rsidRPr="00D17EBA">
                      <w:rPr>
                        <w:rFonts w:ascii="Arial" w:hAnsi="Arial" w:cs="Arial"/>
                        <w:sz w:val="16"/>
                        <w:szCs w:val="16"/>
                      </w:rPr>
                      <w:t>atendimento  das</w:t>
                    </w:r>
                    <w:proofErr w:type="gramEnd"/>
                    <w:r w:rsidRPr="00D17EB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necessidades de formação de profissionais qualificados e empreendedores nas áreas da educação, saúde e tecnologia (PDI, p. 93). </w:t>
                    </w:r>
                  </w:p>
                  <w:p w14:paraId="1F43C8BC" w14:textId="77777777" w:rsidR="00B3381F" w:rsidRPr="00D17EBA" w:rsidRDefault="00B3381F" w:rsidP="00A4784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17EBA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 xml:space="preserve">Visão </w:t>
                    </w:r>
                    <w:r w:rsidRPr="00D17EB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- </w:t>
                    </w:r>
                    <w:proofErr w:type="gramStart"/>
                    <w:r w:rsidRPr="00D17EB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Ser</w:t>
                    </w:r>
                    <w:proofErr w:type="gramEnd"/>
                    <w:r w:rsidRPr="00D17EB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uma instituição de referência no Ensino Superior em cada localidade em que atua e estar entre as dez melhores do pais até o ano de 2015 (PDI, p. 94). </w:t>
                    </w:r>
                  </w:p>
                </w:txbxContent>
              </v:textbox>
            </v:shape>
          </w:pict>
        </mc:Fallback>
      </mc:AlternateContent>
    </w:r>
  </w:p>
  <w:p w14:paraId="5026038B" w14:textId="77777777" w:rsidR="00B3381F" w:rsidRDefault="00B3381F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46D3E" w14:textId="77777777" w:rsidR="007911CF" w:rsidRDefault="007911CF">
      <w:r>
        <w:separator/>
      </w:r>
    </w:p>
  </w:footnote>
  <w:footnote w:type="continuationSeparator" w:id="0">
    <w:p w14:paraId="4FE053C0" w14:textId="77777777" w:rsidR="007911CF" w:rsidRDefault="00791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67EA1C14"/>
    <w:lvl w:ilvl="0">
      <w:numFmt w:val="bullet"/>
      <w:lvlText w:val="*"/>
      <w:lvlJc w:val="left"/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D07215"/>
    <w:multiLevelType w:val="hybridMultilevel"/>
    <w:tmpl w:val="5ED0B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53074"/>
    <w:multiLevelType w:val="hybridMultilevel"/>
    <w:tmpl w:val="FB62AC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73E79"/>
    <w:multiLevelType w:val="hybridMultilevel"/>
    <w:tmpl w:val="8B887DA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010C88"/>
    <w:multiLevelType w:val="hybridMultilevel"/>
    <w:tmpl w:val="BEB48E30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E50F8"/>
    <w:multiLevelType w:val="hybridMultilevel"/>
    <w:tmpl w:val="0C30F8F2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19F626CD"/>
    <w:multiLevelType w:val="hybridMultilevel"/>
    <w:tmpl w:val="8D52ECA0"/>
    <w:lvl w:ilvl="0" w:tplc="4EEC2B2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C863D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9EE9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EFB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66A7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F6883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CE6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646E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8E5E2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486C0D"/>
    <w:multiLevelType w:val="hybridMultilevel"/>
    <w:tmpl w:val="4020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DB45A0"/>
    <w:multiLevelType w:val="hybridMultilevel"/>
    <w:tmpl w:val="9298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E57F8D"/>
    <w:multiLevelType w:val="hybridMultilevel"/>
    <w:tmpl w:val="4E9C42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B6317"/>
    <w:multiLevelType w:val="multilevel"/>
    <w:tmpl w:val="777E93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577687"/>
    <w:multiLevelType w:val="hybridMultilevel"/>
    <w:tmpl w:val="CD1E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3C6C53"/>
    <w:multiLevelType w:val="multilevel"/>
    <w:tmpl w:val="D2BAD2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605CC0"/>
    <w:multiLevelType w:val="hybridMultilevel"/>
    <w:tmpl w:val="09625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250A3E"/>
    <w:multiLevelType w:val="hybridMultilevel"/>
    <w:tmpl w:val="4F108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344282"/>
    <w:multiLevelType w:val="hybridMultilevel"/>
    <w:tmpl w:val="9298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836E6"/>
    <w:multiLevelType w:val="multilevel"/>
    <w:tmpl w:val="A6349D3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0F7DB0"/>
    <w:multiLevelType w:val="hybridMultilevel"/>
    <w:tmpl w:val="3D0C825A"/>
    <w:lvl w:ilvl="0" w:tplc="25DE29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949C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76BA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7F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8A1C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42B0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C87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D861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AEB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B52A40"/>
    <w:multiLevelType w:val="multilevel"/>
    <w:tmpl w:val="33BE885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350EA5"/>
    <w:multiLevelType w:val="hybridMultilevel"/>
    <w:tmpl w:val="3E9A153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474EAA"/>
    <w:multiLevelType w:val="hybridMultilevel"/>
    <w:tmpl w:val="B74A4AE6"/>
    <w:lvl w:ilvl="0" w:tplc="B83EA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A1A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9677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F647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24D4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AA79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3E86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F80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EA64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2">
    <w:abstractNumId w:val="11"/>
  </w:num>
  <w:num w:numId="3">
    <w:abstractNumId w:val="21"/>
  </w:num>
  <w:num w:numId="4">
    <w:abstractNumId w:val="4"/>
  </w:num>
  <w:num w:numId="5">
    <w:abstractNumId w:val="18"/>
  </w:num>
  <w:num w:numId="6">
    <w:abstractNumId w:val="7"/>
  </w:num>
  <w:num w:numId="7">
    <w:abstractNumId w:val="0"/>
    <w:lvlOverride w:ilvl="0">
      <w:lvl w:ilvl="0">
        <w:numFmt w:val="bullet"/>
        <w:lvlText w:val="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  <w:sz w:val="18"/>
        </w:rPr>
      </w:lvl>
    </w:lvlOverride>
  </w:num>
  <w:num w:numId="8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9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18"/>
        </w:rPr>
      </w:lvl>
    </w:lvlOverride>
  </w:num>
  <w:num w:numId="10">
    <w:abstractNumId w:val="14"/>
  </w:num>
  <w:num w:numId="11">
    <w:abstractNumId w:val="3"/>
  </w:num>
  <w:num w:numId="12">
    <w:abstractNumId w:val="20"/>
  </w:num>
  <w:num w:numId="13">
    <w:abstractNumId w:val="5"/>
  </w:num>
  <w:num w:numId="14">
    <w:abstractNumId w:val="6"/>
  </w:num>
  <w:num w:numId="15">
    <w:abstractNumId w:val="10"/>
  </w:num>
  <w:num w:numId="16">
    <w:abstractNumId w:val="13"/>
  </w:num>
  <w:num w:numId="17">
    <w:abstractNumId w:val="17"/>
  </w:num>
  <w:num w:numId="18">
    <w:abstractNumId w:val="19"/>
  </w:num>
  <w:num w:numId="19">
    <w:abstractNumId w:val="8"/>
  </w:num>
  <w:num w:numId="20">
    <w:abstractNumId w:val="15"/>
  </w:num>
  <w:num w:numId="21">
    <w:abstractNumId w:val="12"/>
  </w:num>
  <w:num w:numId="22">
    <w:abstractNumId w:val="16"/>
  </w:num>
  <w:num w:numId="23">
    <w:abstractNumId w:val="2"/>
  </w:num>
  <w:num w:numId="24">
    <w:abstractNumId w:val="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20"/>
    <w:rsid w:val="000150F0"/>
    <w:rsid w:val="00027DE1"/>
    <w:rsid w:val="000576EF"/>
    <w:rsid w:val="000607D8"/>
    <w:rsid w:val="0008183F"/>
    <w:rsid w:val="000956DB"/>
    <w:rsid w:val="000A4B1E"/>
    <w:rsid w:val="000B1432"/>
    <w:rsid w:val="000B6FD0"/>
    <w:rsid w:val="000F5282"/>
    <w:rsid w:val="000F6F47"/>
    <w:rsid w:val="0010140F"/>
    <w:rsid w:val="001025DA"/>
    <w:rsid w:val="00125627"/>
    <w:rsid w:val="001604C1"/>
    <w:rsid w:val="001763F6"/>
    <w:rsid w:val="00194318"/>
    <w:rsid w:val="001B13F8"/>
    <w:rsid w:val="001C2ABB"/>
    <w:rsid w:val="001C7BD2"/>
    <w:rsid w:val="001D20DD"/>
    <w:rsid w:val="001F23F1"/>
    <w:rsid w:val="00210DDD"/>
    <w:rsid w:val="00246F96"/>
    <w:rsid w:val="00263E7B"/>
    <w:rsid w:val="00264BF0"/>
    <w:rsid w:val="002A697F"/>
    <w:rsid w:val="002B5807"/>
    <w:rsid w:val="002E2AA3"/>
    <w:rsid w:val="00314254"/>
    <w:rsid w:val="00334B9A"/>
    <w:rsid w:val="00334BF6"/>
    <w:rsid w:val="00334C3A"/>
    <w:rsid w:val="003460C7"/>
    <w:rsid w:val="0038178A"/>
    <w:rsid w:val="00384360"/>
    <w:rsid w:val="003B665B"/>
    <w:rsid w:val="003E4561"/>
    <w:rsid w:val="003E6071"/>
    <w:rsid w:val="003F2F63"/>
    <w:rsid w:val="003F449C"/>
    <w:rsid w:val="00401408"/>
    <w:rsid w:val="00454EAB"/>
    <w:rsid w:val="00457A49"/>
    <w:rsid w:val="00484E29"/>
    <w:rsid w:val="00496EC4"/>
    <w:rsid w:val="004A2F46"/>
    <w:rsid w:val="00526639"/>
    <w:rsid w:val="0055383C"/>
    <w:rsid w:val="00557310"/>
    <w:rsid w:val="00560977"/>
    <w:rsid w:val="00561B8D"/>
    <w:rsid w:val="00574CA1"/>
    <w:rsid w:val="00584EC2"/>
    <w:rsid w:val="0059775D"/>
    <w:rsid w:val="005A7C57"/>
    <w:rsid w:val="005C0FC7"/>
    <w:rsid w:val="005D60E7"/>
    <w:rsid w:val="005E0976"/>
    <w:rsid w:val="005E7FBA"/>
    <w:rsid w:val="0064769F"/>
    <w:rsid w:val="00650D7E"/>
    <w:rsid w:val="00667C7E"/>
    <w:rsid w:val="00686788"/>
    <w:rsid w:val="00690148"/>
    <w:rsid w:val="006A6DD9"/>
    <w:rsid w:val="006F5905"/>
    <w:rsid w:val="007031E3"/>
    <w:rsid w:val="007055B6"/>
    <w:rsid w:val="00731CBD"/>
    <w:rsid w:val="0077448B"/>
    <w:rsid w:val="0077661D"/>
    <w:rsid w:val="007911CF"/>
    <w:rsid w:val="007B1EB3"/>
    <w:rsid w:val="007B3FE7"/>
    <w:rsid w:val="007E0CA1"/>
    <w:rsid w:val="00817872"/>
    <w:rsid w:val="0083456C"/>
    <w:rsid w:val="008851CC"/>
    <w:rsid w:val="00886946"/>
    <w:rsid w:val="00891A0A"/>
    <w:rsid w:val="00896B30"/>
    <w:rsid w:val="008A11AC"/>
    <w:rsid w:val="008D0263"/>
    <w:rsid w:val="008D7EE2"/>
    <w:rsid w:val="008E4347"/>
    <w:rsid w:val="00911456"/>
    <w:rsid w:val="009116F5"/>
    <w:rsid w:val="00952691"/>
    <w:rsid w:val="00957283"/>
    <w:rsid w:val="00966A5F"/>
    <w:rsid w:val="00994FD7"/>
    <w:rsid w:val="009A5AFF"/>
    <w:rsid w:val="009C016B"/>
    <w:rsid w:val="009F3D45"/>
    <w:rsid w:val="009F4E23"/>
    <w:rsid w:val="00A3539F"/>
    <w:rsid w:val="00A47849"/>
    <w:rsid w:val="00A542C3"/>
    <w:rsid w:val="00A669BD"/>
    <w:rsid w:val="00A70E6F"/>
    <w:rsid w:val="00A727AA"/>
    <w:rsid w:val="00A7430F"/>
    <w:rsid w:val="00A946AE"/>
    <w:rsid w:val="00AC29B8"/>
    <w:rsid w:val="00AD64C1"/>
    <w:rsid w:val="00B071E5"/>
    <w:rsid w:val="00B13A30"/>
    <w:rsid w:val="00B24915"/>
    <w:rsid w:val="00B3381F"/>
    <w:rsid w:val="00B37E5B"/>
    <w:rsid w:val="00B41C6D"/>
    <w:rsid w:val="00B65C80"/>
    <w:rsid w:val="00B6616E"/>
    <w:rsid w:val="00B71772"/>
    <w:rsid w:val="00BA387B"/>
    <w:rsid w:val="00BA5547"/>
    <w:rsid w:val="00BD1632"/>
    <w:rsid w:val="00BD3A9B"/>
    <w:rsid w:val="00BF0E73"/>
    <w:rsid w:val="00BF5A97"/>
    <w:rsid w:val="00C35EBB"/>
    <w:rsid w:val="00C57CBF"/>
    <w:rsid w:val="00C76AD7"/>
    <w:rsid w:val="00CB1BA6"/>
    <w:rsid w:val="00CE2820"/>
    <w:rsid w:val="00CF0334"/>
    <w:rsid w:val="00CF68BD"/>
    <w:rsid w:val="00D119FA"/>
    <w:rsid w:val="00D13F51"/>
    <w:rsid w:val="00D17EBA"/>
    <w:rsid w:val="00D255AA"/>
    <w:rsid w:val="00D31183"/>
    <w:rsid w:val="00D74AF2"/>
    <w:rsid w:val="00D8618C"/>
    <w:rsid w:val="00D94C80"/>
    <w:rsid w:val="00DA3011"/>
    <w:rsid w:val="00DA52B2"/>
    <w:rsid w:val="00DC0B3A"/>
    <w:rsid w:val="00E043C6"/>
    <w:rsid w:val="00E1112B"/>
    <w:rsid w:val="00E23EE7"/>
    <w:rsid w:val="00E25B09"/>
    <w:rsid w:val="00E25DF8"/>
    <w:rsid w:val="00E27F07"/>
    <w:rsid w:val="00E36C45"/>
    <w:rsid w:val="00EC0CDE"/>
    <w:rsid w:val="00EC5A99"/>
    <w:rsid w:val="00F4220C"/>
    <w:rsid w:val="00F42272"/>
    <w:rsid w:val="00F476D2"/>
    <w:rsid w:val="00F4777F"/>
    <w:rsid w:val="00F63267"/>
    <w:rsid w:val="00F961F6"/>
    <w:rsid w:val="00FB0B01"/>
    <w:rsid w:val="00FB794F"/>
    <w:rsid w:val="00FD157E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088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AD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rsid w:val="00C76AD7"/>
    <w:pPr>
      <w:spacing w:after="120" w:line="480" w:lineRule="auto"/>
    </w:pPr>
  </w:style>
  <w:style w:type="paragraph" w:styleId="Cabealho">
    <w:name w:val="header"/>
    <w:basedOn w:val="Normal"/>
    <w:rsid w:val="00C76AD7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9C01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rsid w:val="00F4777F"/>
    <w:pPr>
      <w:spacing w:after="120"/>
    </w:pPr>
  </w:style>
  <w:style w:type="paragraph" w:styleId="Rodap">
    <w:name w:val="footer"/>
    <w:basedOn w:val="Normal"/>
    <w:link w:val="RodapChar"/>
    <w:uiPriority w:val="99"/>
    <w:rsid w:val="001B13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7849"/>
    <w:rPr>
      <w:sz w:val="24"/>
      <w:szCs w:val="24"/>
    </w:rPr>
  </w:style>
  <w:style w:type="paragraph" w:styleId="Textodebalo">
    <w:name w:val="Balloon Text"/>
    <w:basedOn w:val="Normal"/>
    <w:link w:val="TextodebaloChar"/>
    <w:rsid w:val="00A478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4784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3FE7"/>
    <w:pPr>
      <w:spacing w:line="360" w:lineRule="auto"/>
      <w:ind w:left="720" w:firstLine="709"/>
      <w:contextualSpacing/>
      <w:jc w:val="both"/>
    </w:pPr>
    <w:rPr>
      <w:rFonts w:ascii="Arial" w:eastAsiaTheme="minorEastAsia" w:hAnsi="Arial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D31183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ordensino.torres\Documents\Modelos\Modelos\MODELO%20DE%20PROVA%20PADR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523402-BB5C-E14D-BBDF-E150132A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C:\Users\coordensino.torres\Documents\Modelos\Modelos\MODELO DE PROVA PADRAO.dotx</Template>
  <TotalTime>0</TotalTime>
  <Pages>3</Pages>
  <Words>424</Words>
  <Characters>2293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Universidade Luterana do Brasil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Coordenadora de Ensino - Campus Torres</dc:creator>
  <cp:lastModifiedBy>Ramon Lummertz</cp:lastModifiedBy>
  <cp:revision>2</cp:revision>
  <dcterms:created xsi:type="dcterms:W3CDTF">2016-08-02T21:44:00Z</dcterms:created>
  <dcterms:modified xsi:type="dcterms:W3CDTF">2016-08-02T21:44:00Z</dcterms:modified>
</cp:coreProperties>
</file>