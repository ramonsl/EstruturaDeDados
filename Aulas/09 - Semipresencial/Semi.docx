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46313B70" w14:textId="77777777" w:rsidTr="009977FE">
        <w:tc>
          <w:tcPr>
            <w:tcW w:w="2836" w:type="dxa"/>
            <w:gridSpan w:val="3"/>
            <w:vAlign w:val="center"/>
          </w:tcPr>
          <w:p w14:paraId="46313B6D" w14:textId="77777777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46313C88" wp14:editId="46313C8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46313B6E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6313C8A" wp14:editId="46313C8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46313B6F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6313C8C" wp14:editId="46313C8D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46313B7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46313B7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46313B72" w14:textId="77777777" w:rsidR="00281BA8" w:rsidRPr="00B35978" w:rsidRDefault="003C6219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46313B7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6313B74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  <w:tr w:rsidR="00281BA8" w14:paraId="46313B7A" w14:textId="77777777" w:rsidTr="009500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42"/>
        </w:trPr>
        <w:tc>
          <w:tcPr>
            <w:tcW w:w="2095" w:type="dxa"/>
          </w:tcPr>
          <w:p w14:paraId="46313B76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46313B77" w14:textId="77777777" w:rsidR="00281BA8" w:rsidRPr="00B35978" w:rsidRDefault="00561570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6313B78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Semestre letivo...:</w:t>
            </w:r>
          </w:p>
        </w:tc>
        <w:tc>
          <w:tcPr>
            <w:tcW w:w="1394" w:type="dxa"/>
          </w:tcPr>
          <w:p w14:paraId="46313B79" w14:textId="69C612BD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201</w:t>
            </w:r>
            <w:r w:rsidR="009500EA">
              <w:rPr>
                <w:rFonts w:asciiTheme="majorHAnsi" w:hAnsiTheme="majorHAnsi"/>
              </w:rPr>
              <w:t>6</w:t>
            </w:r>
            <w:r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2</w:t>
            </w:r>
          </w:p>
        </w:tc>
      </w:tr>
      <w:tr w:rsidR="00281BA8" w14:paraId="46313B7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B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46313B7C" w14:textId="77777777" w:rsidR="00281BA8" w:rsidRPr="00B35978" w:rsidRDefault="00E45791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Sistemas de Informação </w:t>
            </w:r>
            <w:proofErr w:type="spellStart"/>
            <w:r w:rsidRPr="00B35978">
              <w:rPr>
                <w:rFonts w:asciiTheme="majorHAnsi" w:hAnsiTheme="majorHAnsi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46313B7D" w14:textId="56957B72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Data</w:t>
            </w:r>
            <w:r w:rsidR="009500EA">
              <w:rPr>
                <w:rFonts w:asciiTheme="majorHAnsi" w:hAnsiTheme="majorHAnsi"/>
              </w:rPr>
              <w:t xml:space="preserve"> 13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09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16</w:t>
            </w:r>
          </w:p>
        </w:tc>
        <w:tc>
          <w:tcPr>
            <w:tcW w:w="1394" w:type="dxa"/>
          </w:tcPr>
          <w:p w14:paraId="46313B7E" w14:textId="77777777" w:rsidR="00281BA8" w:rsidRPr="00B35978" w:rsidRDefault="00281BA8" w:rsidP="00E45791">
            <w:pPr>
              <w:rPr>
                <w:rFonts w:asciiTheme="majorHAnsi" w:hAnsiTheme="majorHAnsi"/>
              </w:rPr>
            </w:pPr>
          </w:p>
        </w:tc>
      </w:tr>
      <w:tr w:rsidR="00281BA8" w14:paraId="46313B8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46313B80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46313B8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46313B82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46313B8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</w:tbl>
    <w:p w14:paraId="46313B85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E3777C" w14:paraId="46313B8B" w14:textId="77777777" w:rsidTr="00E61330">
        <w:tc>
          <w:tcPr>
            <w:tcW w:w="10314" w:type="dxa"/>
            <w:shd w:val="clear" w:color="auto" w:fill="F3F3F3"/>
          </w:tcPr>
          <w:p w14:paraId="46313B86" w14:textId="43FF5368" w:rsidR="00AD02C8" w:rsidRPr="00E3777C" w:rsidRDefault="00B35978" w:rsidP="00E724D1">
            <w:pPr>
              <w:rPr>
                <w:rFonts w:asciiTheme="minorHAnsi" w:hAnsiTheme="minorHAnsi" w:cs="Consolas"/>
                <w:u w:val="single"/>
              </w:rPr>
            </w:pPr>
            <w:r w:rsidRPr="00E3777C">
              <w:rPr>
                <w:rFonts w:asciiTheme="minorHAnsi" w:hAnsiTheme="minorHAnsi" w:cs="Consolas"/>
              </w:rPr>
              <w:t>INSTRUÇÕES ATIVIDADE</w:t>
            </w:r>
            <w:r w:rsidR="008867F8" w:rsidRPr="00E3777C">
              <w:rPr>
                <w:rFonts w:asciiTheme="minorHAnsi" w:hAnsiTheme="minorHAnsi" w:cs="Consolas"/>
              </w:rPr>
              <w:t xml:space="preserve"> </w:t>
            </w:r>
          </w:p>
          <w:p w14:paraId="46313B8A" w14:textId="7C5F325B" w:rsidR="001451B1" w:rsidRPr="00E3777C" w:rsidRDefault="001451B1" w:rsidP="00B35978">
            <w:pPr>
              <w:rPr>
                <w:rFonts w:asciiTheme="minorHAnsi" w:hAnsiTheme="minorHAnsi" w:cs="Consolas"/>
              </w:rPr>
            </w:pPr>
          </w:p>
        </w:tc>
      </w:tr>
    </w:tbl>
    <w:p w14:paraId="46313B8C" w14:textId="172E040E" w:rsidR="00E46761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39D0E40" w14:textId="2AF37401" w:rsidR="00D5703E" w:rsidRDefault="003F344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 xml:space="preserve">Desenvolva um programa, utilizando a estrutura de filas com o uso de </w:t>
      </w:r>
      <w:r w:rsidR="00D5703E">
        <w:rPr>
          <w:rFonts w:ascii="NimbusRomNo9L-Regu" w:hAnsi="NimbusRomNo9L-Regu" w:cs="NimbusRomNo9L-Regu"/>
          <w:sz w:val="22"/>
          <w:szCs w:val="22"/>
        </w:rPr>
        <w:t>vetores, que possibilite organizar a fila de impressão de uma Gráfica.</w:t>
      </w:r>
      <w:r w:rsidR="003F2E4E">
        <w:rPr>
          <w:rFonts w:ascii="NimbusRomNo9L-Regu" w:hAnsi="NimbusRomNo9L-Regu" w:cs="NimbusRomNo9L-Regu"/>
          <w:sz w:val="22"/>
          <w:szCs w:val="22"/>
        </w:rPr>
        <w:t xml:space="preserve"> </w:t>
      </w:r>
      <w:r w:rsidR="000C6F0E">
        <w:rPr>
          <w:rFonts w:ascii="NimbusRomNo9L-Regu" w:hAnsi="NimbusRomNo9L-Regu" w:cs="NimbusRomNo9L-Regu"/>
          <w:sz w:val="22"/>
          <w:szCs w:val="22"/>
        </w:rPr>
        <w:t>Todos os trabalhos para impressão devem ser cadastrados no setor de impressão, e são colocando numa fila para que o processo de impressão seja realizado. Cada trabalho deve possuir um nome do cliente, numero de pedido, quantidade a ser impressa e previsão de entrega.</w:t>
      </w:r>
    </w:p>
    <w:p w14:paraId="2064C48D" w14:textId="070F3658" w:rsidR="000C6F0E" w:rsidRDefault="000C6F0E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Apos ser impresso, o programa deve permitir a retirada do item e ser colocado na fila de entregas.</w:t>
      </w:r>
      <w:r w:rsidR="00E807D6">
        <w:rPr>
          <w:rFonts w:ascii="NimbusRomNo9L-Regu" w:hAnsi="NimbusRomNo9L-Regu" w:cs="NimbusRomNo9L-Regu"/>
          <w:sz w:val="22"/>
          <w:szCs w:val="22"/>
        </w:rPr>
        <w:t xml:space="preserve"> Nossas impressoras não suportam mais do que 10 itens na fila, por isso seu programa deve controlar isso. O cliente deseja que na tela do programa mostre a fila de itens a imprimir, qual foi o ultimo item impresso, qual será o próximo a ser impresso e o que esta no processo de impressão.</w:t>
      </w:r>
    </w:p>
    <w:p w14:paraId="301D493A" w14:textId="58B61810" w:rsidR="00E807D6" w:rsidRDefault="00E807D6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O Programa deve então, permitir a inserção dos itens e a conclusão do mesmo</w:t>
      </w:r>
      <w:r w:rsidR="003F2E4E">
        <w:rPr>
          <w:rFonts w:ascii="NimbusRomNo9L-Regu" w:hAnsi="NimbusRomNo9L-Regu" w:cs="NimbusRomNo9L-Regu"/>
          <w:sz w:val="22"/>
          <w:szCs w:val="22"/>
        </w:rPr>
        <w:t xml:space="preserve"> </w:t>
      </w:r>
      <w:r>
        <w:rPr>
          <w:rFonts w:ascii="NimbusRomNo9L-Regu" w:hAnsi="NimbusRomNo9L-Regu" w:cs="NimbusRomNo9L-Regu"/>
          <w:sz w:val="22"/>
          <w:szCs w:val="22"/>
        </w:rPr>
        <w:t>(remoção).</w:t>
      </w:r>
    </w:p>
    <w:p w14:paraId="07390C92" w14:textId="77777777" w:rsidR="00D5703E" w:rsidRPr="003F3441" w:rsidRDefault="00D5703E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bookmarkStart w:id="0" w:name="_GoBack"/>
      <w:bookmarkEnd w:id="0"/>
    </w:p>
    <w:sectPr w:rsidR="00D5703E" w:rsidRPr="003F3441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CB579" w14:textId="77777777" w:rsidR="00322EE8" w:rsidRDefault="00322EE8" w:rsidP="00E724D1">
      <w:r>
        <w:separator/>
      </w:r>
    </w:p>
  </w:endnote>
  <w:endnote w:type="continuationSeparator" w:id="0">
    <w:p w14:paraId="6CC6BE5B" w14:textId="77777777" w:rsidR="00322EE8" w:rsidRDefault="00322EE8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1C421" w14:textId="77777777" w:rsidR="00322EE8" w:rsidRDefault="00322EE8" w:rsidP="00E724D1">
      <w:r>
        <w:separator/>
      </w:r>
    </w:p>
  </w:footnote>
  <w:footnote w:type="continuationSeparator" w:id="0">
    <w:p w14:paraId="3CB17D0D" w14:textId="77777777" w:rsidR="00322EE8" w:rsidRDefault="00322EE8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1F5"/>
    <w:multiLevelType w:val="hybridMultilevel"/>
    <w:tmpl w:val="FA3453EE"/>
    <w:lvl w:ilvl="0" w:tplc="23DE8216">
      <w:start w:val="10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62B4956"/>
    <w:multiLevelType w:val="hybridMultilevel"/>
    <w:tmpl w:val="26FABB48"/>
    <w:lvl w:ilvl="0" w:tplc="595C84A4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D512BC"/>
    <w:multiLevelType w:val="hybridMultilevel"/>
    <w:tmpl w:val="C98A5EBE"/>
    <w:lvl w:ilvl="0" w:tplc="4F20CCAA">
      <w:start w:val="5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1312D4D"/>
    <w:multiLevelType w:val="hybridMultilevel"/>
    <w:tmpl w:val="D9BC8BD2"/>
    <w:lvl w:ilvl="0" w:tplc="AAFACC9A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36CC"/>
    <w:multiLevelType w:val="hybridMultilevel"/>
    <w:tmpl w:val="4658F7D2"/>
    <w:lvl w:ilvl="0" w:tplc="DEE0CF38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2A76EBD"/>
    <w:multiLevelType w:val="multilevel"/>
    <w:tmpl w:val="26FABB48"/>
    <w:lvl w:ilvl="0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645B4398"/>
    <w:multiLevelType w:val="hybridMultilevel"/>
    <w:tmpl w:val="0D98EC50"/>
    <w:lvl w:ilvl="0" w:tplc="D93449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71B28"/>
    <w:multiLevelType w:val="hybridMultilevel"/>
    <w:tmpl w:val="3B745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30E5"/>
    <w:rsid w:val="00037DA1"/>
    <w:rsid w:val="000457F9"/>
    <w:rsid w:val="00046C74"/>
    <w:rsid w:val="00084654"/>
    <w:rsid w:val="00086306"/>
    <w:rsid w:val="00093FAD"/>
    <w:rsid w:val="000C2080"/>
    <w:rsid w:val="000C48C2"/>
    <w:rsid w:val="000C6F0E"/>
    <w:rsid w:val="000D0A9E"/>
    <w:rsid w:val="000E2823"/>
    <w:rsid w:val="000F5CDA"/>
    <w:rsid w:val="00101B3F"/>
    <w:rsid w:val="001169E4"/>
    <w:rsid w:val="00122530"/>
    <w:rsid w:val="001352FF"/>
    <w:rsid w:val="001451B1"/>
    <w:rsid w:val="0016504B"/>
    <w:rsid w:val="001669D6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068E1"/>
    <w:rsid w:val="002105C7"/>
    <w:rsid w:val="00216F6C"/>
    <w:rsid w:val="00231132"/>
    <w:rsid w:val="00233F60"/>
    <w:rsid w:val="00235CFD"/>
    <w:rsid w:val="00253CDF"/>
    <w:rsid w:val="00270A9B"/>
    <w:rsid w:val="00277A0E"/>
    <w:rsid w:val="002819B2"/>
    <w:rsid w:val="00281BA8"/>
    <w:rsid w:val="002829AF"/>
    <w:rsid w:val="002915C6"/>
    <w:rsid w:val="00293AD6"/>
    <w:rsid w:val="00294F68"/>
    <w:rsid w:val="002B3932"/>
    <w:rsid w:val="002C4954"/>
    <w:rsid w:val="002D00C3"/>
    <w:rsid w:val="002F5D30"/>
    <w:rsid w:val="00306FAB"/>
    <w:rsid w:val="00316A20"/>
    <w:rsid w:val="00322EE8"/>
    <w:rsid w:val="0033047C"/>
    <w:rsid w:val="00337CBF"/>
    <w:rsid w:val="00354C10"/>
    <w:rsid w:val="003742C2"/>
    <w:rsid w:val="0038079A"/>
    <w:rsid w:val="003908FD"/>
    <w:rsid w:val="00395EC4"/>
    <w:rsid w:val="003C6219"/>
    <w:rsid w:val="003D4813"/>
    <w:rsid w:val="003E4A02"/>
    <w:rsid w:val="003E7B9E"/>
    <w:rsid w:val="003F1023"/>
    <w:rsid w:val="003F2E4E"/>
    <w:rsid w:val="003F3441"/>
    <w:rsid w:val="003F389E"/>
    <w:rsid w:val="003F41FE"/>
    <w:rsid w:val="00401782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B187A"/>
    <w:rsid w:val="004C3A6D"/>
    <w:rsid w:val="004D316D"/>
    <w:rsid w:val="004D341F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E1A75"/>
    <w:rsid w:val="005E5DF5"/>
    <w:rsid w:val="006036DF"/>
    <w:rsid w:val="00604C64"/>
    <w:rsid w:val="0061088E"/>
    <w:rsid w:val="00620A5B"/>
    <w:rsid w:val="006229BA"/>
    <w:rsid w:val="0063375B"/>
    <w:rsid w:val="00652798"/>
    <w:rsid w:val="00654511"/>
    <w:rsid w:val="00661A19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3582D"/>
    <w:rsid w:val="0074148A"/>
    <w:rsid w:val="00750E90"/>
    <w:rsid w:val="00760D3F"/>
    <w:rsid w:val="00765BF9"/>
    <w:rsid w:val="00774838"/>
    <w:rsid w:val="0078411E"/>
    <w:rsid w:val="007B5A8B"/>
    <w:rsid w:val="007C057D"/>
    <w:rsid w:val="007F34E1"/>
    <w:rsid w:val="00804374"/>
    <w:rsid w:val="00810A17"/>
    <w:rsid w:val="008151C2"/>
    <w:rsid w:val="00826712"/>
    <w:rsid w:val="0083163D"/>
    <w:rsid w:val="008366F1"/>
    <w:rsid w:val="0086102C"/>
    <w:rsid w:val="008642A5"/>
    <w:rsid w:val="00875986"/>
    <w:rsid w:val="008867F8"/>
    <w:rsid w:val="008A3CEE"/>
    <w:rsid w:val="008A5E69"/>
    <w:rsid w:val="008B7363"/>
    <w:rsid w:val="008C2661"/>
    <w:rsid w:val="008D330E"/>
    <w:rsid w:val="008E2642"/>
    <w:rsid w:val="009137CA"/>
    <w:rsid w:val="009309DD"/>
    <w:rsid w:val="0094180A"/>
    <w:rsid w:val="009500E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66569"/>
    <w:rsid w:val="00A72DCF"/>
    <w:rsid w:val="00A7317C"/>
    <w:rsid w:val="00A84578"/>
    <w:rsid w:val="00AA1EE3"/>
    <w:rsid w:val="00AB3D30"/>
    <w:rsid w:val="00AC0E49"/>
    <w:rsid w:val="00AC7251"/>
    <w:rsid w:val="00AD02C8"/>
    <w:rsid w:val="00AD038B"/>
    <w:rsid w:val="00AD2DBF"/>
    <w:rsid w:val="00AF1282"/>
    <w:rsid w:val="00AF461C"/>
    <w:rsid w:val="00B02090"/>
    <w:rsid w:val="00B2721B"/>
    <w:rsid w:val="00B35978"/>
    <w:rsid w:val="00B44AC4"/>
    <w:rsid w:val="00B558E2"/>
    <w:rsid w:val="00B5686A"/>
    <w:rsid w:val="00B652B5"/>
    <w:rsid w:val="00B72F5B"/>
    <w:rsid w:val="00BA0678"/>
    <w:rsid w:val="00BA1E2A"/>
    <w:rsid w:val="00BC6E4B"/>
    <w:rsid w:val="00C063D2"/>
    <w:rsid w:val="00C16667"/>
    <w:rsid w:val="00C24739"/>
    <w:rsid w:val="00C574A1"/>
    <w:rsid w:val="00C579E0"/>
    <w:rsid w:val="00C61AB7"/>
    <w:rsid w:val="00C83EBC"/>
    <w:rsid w:val="00CA216D"/>
    <w:rsid w:val="00CB3EFC"/>
    <w:rsid w:val="00CB711A"/>
    <w:rsid w:val="00CD76A2"/>
    <w:rsid w:val="00CE565C"/>
    <w:rsid w:val="00CF3533"/>
    <w:rsid w:val="00D169B4"/>
    <w:rsid w:val="00D17E01"/>
    <w:rsid w:val="00D32F7C"/>
    <w:rsid w:val="00D33C9A"/>
    <w:rsid w:val="00D43E6F"/>
    <w:rsid w:val="00D501CC"/>
    <w:rsid w:val="00D5703E"/>
    <w:rsid w:val="00D70DBB"/>
    <w:rsid w:val="00D81522"/>
    <w:rsid w:val="00D8275F"/>
    <w:rsid w:val="00D90BCC"/>
    <w:rsid w:val="00D97A15"/>
    <w:rsid w:val="00DB4C57"/>
    <w:rsid w:val="00DB4FFB"/>
    <w:rsid w:val="00DE77B5"/>
    <w:rsid w:val="00DF7E5E"/>
    <w:rsid w:val="00E145C7"/>
    <w:rsid w:val="00E228A1"/>
    <w:rsid w:val="00E331C6"/>
    <w:rsid w:val="00E3777C"/>
    <w:rsid w:val="00E37902"/>
    <w:rsid w:val="00E44DEF"/>
    <w:rsid w:val="00E45257"/>
    <w:rsid w:val="00E45791"/>
    <w:rsid w:val="00E46761"/>
    <w:rsid w:val="00E61330"/>
    <w:rsid w:val="00E724D1"/>
    <w:rsid w:val="00E72DD4"/>
    <w:rsid w:val="00E807D6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42301"/>
    <w:rsid w:val="00F551E6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13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5D65C-E9F6-6448-80B6-5DF60448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24</TotalTime>
  <Pages>1</Pages>
  <Words>198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6</cp:revision>
  <cp:lastPrinted>2013-04-23T19:19:00Z</cp:lastPrinted>
  <dcterms:created xsi:type="dcterms:W3CDTF">2016-09-13T17:31:00Z</dcterms:created>
  <dcterms:modified xsi:type="dcterms:W3CDTF">2016-09-13T18:43:00Z</dcterms:modified>
</cp:coreProperties>
</file>