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77777777" w:rsidR="00281BA8" w:rsidRPr="00B35978" w:rsidRDefault="003C6219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500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42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69C612BD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201</w:t>
            </w:r>
            <w:r w:rsidR="009500EA">
              <w:rPr>
                <w:rFonts w:asciiTheme="majorHAnsi" w:hAnsiTheme="majorHAnsi"/>
              </w:rPr>
              <w:t>6</w:t>
            </w:r>
            <w:r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2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Sistemas de Informação </w:t>
            </w:r>
            <w:proofErr w:type="spellStart"/>
            <w:r w:rsidRPr="00B35978">
              <w:rPr>
                <w:rFonts w:asciiTheme="majorHAnsi" w:hAnsiTheme="maj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46313B7D" w14:textId="56957B72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9500EA">
              <w:rPr>
                <w:rFonts w:asciiTheme="majorHAnsi" w:hAnsiTheme="majorHAnsi"/>
              </w:rPr>
              <w:t xml:space="preserve"> 13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09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16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E61330">
        <w:tc>
          <w:tcPr>
            <w:tcW w:w="10314" w:type="dxa"/>
            <w:shd w:val="clear" w:color="auto" w:fill="F3F3F3"/>
          </w:tcPr>
          <w:p w14:paraId="46313B86" w14:textId="43FF5368" w:rsidR="00AD02C8" w:rsidRPr="00E3777C" w:rsidRDefault="00B35978" w:rsidP="00E724D1">
            <w:pPr>
              <w:rPr>
                <w:rFonts w:asciiTheme="minorHAnsi" w:hAnsiTheme="minorHAnsi" w:cs="Consolas"/>
                <w:u w:val="single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6313B8A" w14:textId="7C5F325B" w:rsidR="001451B1" w:rsidRPr="00E3777C" w:rsidRDefault="001451B1" w:rsidP="00B35978">
            <w:pPr>
              <w:rPr>
                <w:rFonts w:asciiTheme="minorHAnsi" w:hAnsiTheme="minorHAnsi" w:cs="Consolas"/>
              </w:rPr>
            </w:pP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  <w:bookmarkStart w:id="0" w:name="_GoBack"/>
      <w:bookmarkEnd w:id="0"/>
    </w:p>
    <w:sectPr w:rsidR="00E46761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ED6F" w14:textId="77777777" w:rsidR="0086102C" w:rsidRDefault="0086102C" w:rsidP="00E724D1">
      <w:r>
        <w:separator/>
      </w:r>
    </w:p>
  </w:endnote>
  <w:endnote w:type="continuationSeparator" w:id="0">
    <w:p w14:paraId="1A0B2A1B" w14:textId="77777777" w:rsidR="0086102C" w:rsidRDefault="0086102C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F3FEC" w14:textId="77777777" w:rsidR="0086102C" w:rsidRDefault="0086102C" w:rsidP="00E724D1">
      <w:r>
        <w:separator/>
      </w:r>
    </w:p>
  </w:footnote>
  <w:footnote w:type="continuationSeparator" w:id="0">
    <w:p w14:paraId="6841A524" w14:textId="77777777" w:rsidR="0086102C" w:rsidRDefault="0086102C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2A76EBD"/>
    <w:multiLevelType w:val="multilevel"/>
    <w:tmpl w:val="26FABB48"/>
    <w:lvl w:ilvl="0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71B28"/>
    <w:multiLevelType w:val="hybridMultilevel"/>
    <w:tmpl w:val="3B745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4654"/>
    <w:rsid w:val="00086306"/>
    <w:rsid w:val="00093FAD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0A9B"/>
    <w:rsid w:val="00277A0E"/>
    <w:rsid w:val="002819B2"/>
    <w:rsid w:val="00281BA8"/>
    <w:rsid w:val="002829AF"/>
    <w:rsid w:val="002915C6"/>
    <w:rsid w:val="00293AD6"/>
    <w:rsid w:val="00294F68"/>
    <w:rsid w:val="002B3932"/>
    <w:rsid w:val="002C4954"/>
    <w:rsid w:val="002D00C3"/>
    <w:rsid w:val="002F5D30"/>
    <w:rsid w:val="00306FAB"/>
    <w:rsid w:val="00316A20"/>
    <w:rsid w:val="0033047C"/>
    <w:rsid w:val="00337CBF"/>
    <w:rsid w:val="00354C10"/>
    <w:rsid w:val="003742C2"/>
    <w:rsid w:val="0038079A"/>
    <w:rsid w:val="003908FD"/>
    <w:rsid w:val="00395EC4"/>
    <w:rsid w:val="003C6219"/>
    <w:rsid w:val="003D4813"/>
    <w:rsid w:val="003E4A02"/>
    <w:rsid w:val="003E7B9E"/>
    <w:rsid w:val="003F1023"/>
    <w:rsid w:val="003F389E"/>
    <w:rsid w:val="003F41FE"/>
    <w:rsid w:val="00401782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C3A6D"/>
    <w:rsid w:val="004D316D"/>
    <w:rsid w:val="004D341F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0D3F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366F1"/>
    <w:rsid w:val="0086102C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00E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66569"/>
    <w:rsid w:val="00A72DCF"/>
    <w:rsid w:val="00A7317C"/>
    <w:rsid w:val="00A84578"/>
    <w:rsid w:val="00AB3D30"/>
    <w:rsid w:val="00AC0E49"/>
    <w:rsid w:val="00AC7251"/>
    <w:rsid w:val="00AD02C8"/>
    <w:rsid w:val="00AD038B"/>
    <w:rsid w:val="00AD2DBF"/>
    <w:rsid w:val="00AF1282"/>
    <w:rsid w:val="00AF461C"/>
    <w:rsid w:val="00B02090"/>
    <w:rsid w:val="00B2721B"/>
    <w:rsid w:val="00B35978"/>
    <w:rsid w:val="00B44AC4"/>
    <w:rsid w:val="00B558E2"/>
    <w:rsid w:val="00B5686A"/>
    <w:rsid w:val="00B652B5"/>
    <w:rsid w:val="00B72F5B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2F7C"/>
    <w:rsid w:val="00D33C9A"/>
    <w:rsid w:val="00D43E6F"/>
    <w:rsid w:val="00D501CC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2C44A-00C0-9243-99EC-B903A7C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0</TotalTime>
  <Pages>1</Pages>
  <Words>60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4</cp:revision>
  <cp:lastPrinted>2013-04-23T19:19:00Z</cp:lastPrinted>
  <dcterms:created xsi:type="dcterms:W3CDTF">2016-09-13T17:31:00Z</dcterms:created>
  <dcterms:modified xsi:type="dcterms:W3CDTF">2016-09-13T17:58:00Z</dcterms:modified>
</cp:coreProperties>
</file>