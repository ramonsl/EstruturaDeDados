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77777777" w:rsidR="00281BA8" w:rsidRPr="00B35978" w:rsidRDefault="003C6219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500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42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69C612BD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201</w:t>
            </w:r>
            <w:r w:rsidR="009500EA">
              <w:rPr>
                <w:rFonts w:asciiTheme="majorHAnsi" w:hAnsiTheme="majorHAnsi"/>
              </w:rPr>
              <w:t>6</w:t>
            </w:r>
            <w:r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2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Sistemas de Informação </w:t>
            </w:r>
            <w:proofErr w:type="spellStart"/>
            <w:r w:rsidRPr="00B35978">
              <w:rPr>
                <w:rFonts w:asciiTheme="majorHAnsi" w:hAnsiTheme="maj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46313B7D" w14:textId="56957B72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9500EA">
              <w:rPr>
                <w:rFonts w:asciiTheme="majorHAnsi" w:hAnsiTheme="majorHAnsi"/>
              </w:rPr>
              <w:t xml:space="preserve"> 13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09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16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E61330">
        <w:tc>
          <w:tcPr>
            <w:tcW w:w="10314" w:type="dxa"/>
            <w:shd w:val="clear" w:color="auto" w:fill="F3F3F3"/>
          </w:tcPr>
          <w:p w14:paraId="46313B86" w14:textId="43FF5368" w:rsidR="00AD02C8" w:rsidRPr="00E3777C" w:rsidRDefault="00B35978" w:rsidP="00E724D1">
            <w:pPr>
              <w:rPr>
                <w:rFonts w:asciiTheme="minorHAnsi" w:hAnsiTheme="minorHAnsi" w:cs="Consolas"/>
                <w:u w:val="single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6313B8A" w14:textId="7C5F325B" w:rsidR="001451B1" w:rsidRPr="00E3777C" w:rsidRDefault="001451B1" w:rsidP="00B35978">
            <w:pPr>
              <w:rPr>
                <w:rFonts w:asciiTheme="minorHAnsi" w:hAnsiTheme="minorHAnsi" w:cs="Consolas"/>
              </w:rPr>
            </w:pP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B5E39F7" w14:textId="77777777" w:rsidR="00661A19" w:rsidRDefault="00661A19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3BBB278F" w14:textId="77777777" w:rsidR="00661A19" w:rsidRPr="00E775C0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E775C0">
        <w:rPr>
          <w:rFonts w:asciiTheme="minorHAnsi" w:hAnsiTheme="minorHAnsi" w:cs="Arial"/>
          <w:sz w:val="22"/>
          <w:szCs w:val="22"/>
        </w:rPr>
        <w:t xml:space="preserve">1 -No desenvolvimento de um software que analisa bases de DNA, representadas pelas letras A, C, G, T, utilizou-se as estruturas de dados: pilha e fila. Considere que, se uma sequência representa uma pilha, o topo é o elemento mais à esquerda; e se uma sequência representa uma fila, a sua frente é o elemento mais à esquerda. </w:t>
      </w:r>
    </w:p>
    <w:p w14:paraId="15E96C92" w14:textId="77777777" w:rsidR="00661A19" w:rsidRPr="00E775C0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E775C0">
        <w:rPr>
          <w:rFonts w:asciiTheme="minorHAnsi" w:hAnsiTheme="minorHAnsi" w:cs="Arial"/>
          <w:sz w:val="22"/>
          <w:szCs w:val="22"/>
        </w:rPr>
        <w:t>Analise o seguinte cenário: “a sequência inicial ficou armazenada na primeira estrutura de dados na seguinte ordem: (T,T,G,A,C,T,G,A). Cada elemento foi retirado da primeira estrutura de dados e inserido na segunda estrutura de dados, e a sequência ficou armazenada na seguinte ordem: (T,T,G,A,C,T,G,A). Finalmente, cada elemento foi retirado da segunda estrutura de dados e inserido na terceira estrutura de dados e a sequência ficou armazenada na seguinte ordem: (A,G,T,C,A,G,T,T)”.</w:t>
      </w:r>
    </w:p>
    <w:p w14:paraId="36F6EBCA" w14:textId="77777777" w:rsidR="00661A19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E775C0">
        <w:rPr>
          <w:rFonts w:asciiTheme="minorHAnsi" w:hAnsiTheme="minorHAnsi" w:cs="Arial"/>
          <w:sz w:val="22"/>
          <w:szCs w:val="22"/>
        </w:rPr>
        <w:t>Qual a única sequência de estruturas de dados apresentadas a seguir pode ter sido usada no cenário descrito acima?</w:t>
      </w:r>
    </w:p>
    <w:p w14:paraId="39C07A8D" w14:textId="77777777" w:rsidR="00661A19" w:rsidRPr="00E775C0" w:rsidRDefault="00661A19" w:rsidP="00661A19">
      <w:pPr>
        <w:rPr>
          <w:rFonts w:asciiTheme="minorHAnsi" w:hAnsiTheme="minorHAnsi" w:cs="Arial"/>
          <w:sz w:val="22"/>
          <w:szCs w:val="22"/>
        </w:rPr>
      </w:pPr>
    </w:p>
    <w:p w14:paraId="282A48B8" w14:textId="77777777" w:rsidR="00661A19" w:rsidRPr="00760D3F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760D3F">
        <w:rPr>
          <w:rFonts w:asciiTheme="minorHAnsi" w:hAnsiTheme="minorHAnsi" w:cs="Arial"/>
          <w:sz w:val="22"/>
          <w:szCs w:val="22"/>
        </w:rPr>
        <w:t>A - Fila - Pilha - Deck.</w:t>
      </w:r>
    </w:p>
    <w:p w14:paraId="793477FB" w14:textId="77777777" w:rsidR="00661A19" w:rsidRPr="00760D3F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760D3F">
        <w:rPr>
          <w:rFonts w:asciiTheme="minorHAnsi" w:hAnsiTheme="minorHAnsi" w:cs="Arial"/>
          <w:sz w:val="22"/>
          <w:szCs w:val="22"/>
        </w:rPr>
        <w:t>B - Fila - Fila - Pilha.</w:t>
      </w:r>
    </w:p>
    <w:p w14:paraId="6CEBE0C7" w14:textId="77777777" w:rsidR="00661A19" w:rsidRPr="00760D3F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760D3F">
        <w:rPr>
          <w:rFonts w:asciiTheme="minorHAnsi" w:hAnsiTheme="minorHAnsi" w:cs="Arial"/>
          <w:sz w:val="22"/>
          <w:szCs w:val="22"/>
        </w:rPr>
        <w:t>C - Fila - Pilha - Pilha.</w:t>
      </w:r>
    </w:p>
    <w:p w14:paraId="301B113A" w14:textId="77777777" w:rsidR="00661A19" w:rsidRPr="00760D3F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760D3F">
        <w:rPr>
          <w:rFonts w:asciiTheme="minorHAnsi" w:hAnsiTheme="minorHAnsi" w:cs="Arial"/>
          <w:sz w:val="22"/>
          <w:szCs w:val="22"/>
        </w:rPr>
        <w:t>D - Fila - Fila - Fila</w:t>
      </w:r>
    </w:p>
    <w:p w14:paraId="1970BD4F" w14:textId="77777777" w:rsidR="00661A19" w:rsidRPr="00760D3F" w:rsidRDefault="00661A19" w:rsidP="00661A19">
      <w:pPr>
        <w:rPr>
          <w:rFonts w:asciiTheme="minorHAnsi" w:hAnsiTheme="minorHAnsi" w:cs="Arial"/>
          <w:sz w:val="22"/>
          <w:szCs w:val="22"/>
        </w:rPr>
      </w:pPr>
      <w:r w:rsidRPr="00760D3F">
        <w:rPr>
          <w:rFonts w:asciiTheme="minorHAnsi" w:hAnsiTheme="minorHAnsi" w:cs="Arial"/>
          <w:sz w:val="22"/>
          <w:szCs w:val="22"/>
        </w:rPr>
        <w:t>E -  Pilha - Pilha - Pilha.</w:t>
      </w:r>
    </w:p>
    <w:p w14:paraId="48E2B15D" w14:textId="77777777" w:rsidR="00661A19" w:rsidRPr="00AC0E49" w:rsidRDefault="00661A19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46313BD9" w14:textId="77777777" w:rsidR="001451B1" w:rsidRPr="00CD76A2" w:rsidRDefault="001451B1" w:rsidP="006F2A2C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551BED8D" w14:textId="12A7E59D" w:rsidR="000330E5" w:rsidRPr="00CD76A2" w:rsidRDefault="000330E5" w:rsidP="000330E5">
      <w:pPr>
        <w:autoSpaceDE w:val="0"/>
        <w:autoSpaceDN w:val="0"/>
        <w:adjustRightInd w:val="0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2- Considere as seguintes operações sendo realizadas numa estrutura do tipo pilha:</w:t>
      </w:r>
    </w:p>
    <w:p w14:paraId="2B751351" w14:textId="0A17F5AE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proofErr w:type="spellStart"/>
      <w:r w:rsidRPr="00CD76A2">
        <w:rPr>
          <w:rFonts w:asciiTheme="majorHAnsi" w:hAnsiTheme="majorHAnsi" w:cs="Consolas"/>
          <w:szCs w:val="24"/>
        </w:rPr>
        <w:t>Push</w:t>
      </w:r>
      <w:proofErr w:type="spellEnd"/>
      <w:r w:rsidRPr="00CD76A2">
        <w:rPr>
          <w:rFonts w:asciiTheme="majorHAnsi" w:hAnsiTheme="majorHAnsi" w:cs="Consolas"/>
          <w:szCs w:val="24"/>
        </w:rPr>
        <w:t>(1)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4572D3C8" w14:textId="062DD8F7" w:rsidR="000330E5" w:rsidRPr="00CD76A2" w:rsidRDefault="00086306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440D010" wp14:editId="1EF45CF7">
                <wp:simplePos x="0" y="0"/>
                <wp:positionH relativeFrom="column">
                  <wp:posOffset>3091180</wp:posOffset>
                </wp:positionH>
                <wp:positionV relativeFrom="paragraph">
                  <wp:posOffset>13335</wp:posOffset>
                </wp:positionV>
                <wp:extent cx="3457575" cy="1205865"/>
                <wp:effectExtent l="0" t="0" r="28575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0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4D55" w14:textId="13D7BDA5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  <w:t>Responda:</w:t>
                            </w:r>
                          </w:p>
                          <w:p w14:paraId="189B7353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Quantos elementos possui nossa pilha?</w:t>
                            </w:r>
                          </w:p>
                          <w:p w14:paraId="1EA3E888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é o valor da base da pilha?</w:t>
                            </w:r>
                          </w:p>
                          <w:p w14:paraId="111C77C9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total da soma da pilha?</w:t>
                            </w:r>
                          </w:p>
                          <w:p w14:paraId="0C2C0D59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topo da pilha?</w:t>
                            </w:r>
                          </w:p>
                          <w:p w14:paraId="4D093A55" w14:textId="0AA916AE" w:rsidR="00086306" w:rsidRDefault="000863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4pt;margin-top:1.05pt;width:272.25pt;height:94.9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">
                <v:textbox style="mso-fit-shape-to-text:t">
                  <w:txbxContent>
                    <w:p w14:paraId="2A584D55" w14:textId="13D7BDA5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b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b/>
                          <w:szCs w:val="24"/>
                        </w:rPr>
                        <w:t>Responda:</w:t>
                      </w:r>
                    </w:p>
                    <w:p w14:paraId="189B7353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Quantos elementos possui nossa pilha?</w:t>
                      </w:r>
                    </w:p>
                    <w:p w14:paraId="1EA3E888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é o valor da base da pilha?</w:t>
                      </w:r>
                    </w:p>
                    <w:p w14:paraId="111C77C9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total da soma da pilha?</w:t>
                      </w:r>
                    </w:p>
                    <w:p w14:paraId="0C2C0D59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topo da pilha?</w:t>
                      </w:r>
                    </w:p>
                    <w:p w14:paraId="4D093A55" w14:textId="0AA916AE" w:rsidR="00086306" w:rsidRDefault="0008630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330E5" w:rsidRPr="00CD76A2">
        <w:rPr>
          <w:rFonts w:asciiTheme="majorHAnsi" w:hAnsiTheme="majorHAnsi" w:cs="Consolas"/>
          <w:szCs w:val="24"/>
        </w:rPr>
        <w:t>Push</w:t>
      </w:r>
      <w:proofErr w:type="spellEnd"/>
      <w:r w:rsidR="000330E5" w:rsidRPr="00CD76A2">
        <w:rPr>
          <w:rFonts w:asciiTheme="majorHAnsi" w:hAnsiTheme="majorHAnsi" w:cs="Consolas"/>
          <w:szCs w:val="24"/>
        </w:rPr>
        <w:t>(</w:t>
      </w:r>
      <w:r w:rsidR="00875986">
        <w:rPr>
          <w:rFonts w:asciiTheme="majorHAnsi" w:hAnsiTheme="majorHAnsi" w:cs="Consolas"/>
          <w:szCs w:val="24"/>
        </w:rPr>
        <w:t>4</w:t>
      </w:r>
      <w:r w:rsidR="000330E5" w:rsidRPr="00CD76A2">
        <w:rPr>
          <w:rFonts w:asciiTheme="majorHAnsi" w:hAnsiTheme="majorHAnsi" w:cs="Consolas"/>
          <w:szCs w:val="24"/>
        </w:rPr>
        <w:t>)</w:t>
      </w:r>
      <w:r w:rsidRPr="00CD76A2">
        <w:rPr>
          <w:rFonts w:asciiTheme="majorHAnsi" w:hAnsiTheme="majorHAnsi" w:cs="Consolas"/>
          <w:szCs w:val="24"/>
        </w:rPr>
        <w:t>;</w:t>
      </w:r>
    </w:p>
    <w:p w14:paraId="653EF108" w14:textId="4E0A7E6C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proofErr w:type="spellStart"/>
      <w:r w:rsidRPr="00CD76A2">
        <w:rPr>
          <w:rFonts w:asciiTheme="majorHAnsi" w:hAnsiTheme="majorHAnsi" w:cs="Consolas"/>
          <w:szCs w:val="24"/>
        </w:rPr>
        <w:t>Push</w:t>
      </w:r>
      <w:proofErr w:type="spellEnd"/>
      <w:r w:rsidRPr="00CD76A2">
        <w:rPr>
          <w:rFonts w:asciiTheme="majorHAnsi" w:hAnsiTheme="majorHAnsi" w:cs="Consolas"/>
          <w:szCs w:val="24"/>
        </w:rPr>
        <w:t>(7)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3AB1B89E" w14:textId="40BD77D3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Pop();</w:t>
      </w:r>
    </w:p>
    <w:p w14:paraId="739BB1CA" w14:textId="2E0F6FDC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proofErr w:type="spellStart"/>
      <w:r w:rsidRPr="00CD76A2">
        <w:rPr>
          <w:rFonts w:asciiTheme="majorHAnsi" w:hAnsiTheme="majorHAnsi" w:cs="Consolas"/>
          <w:szCs w:val="24"/>
        </w:rPr>
        <w:t>Push</w:t>
      </w:r>
      <w:proofErr w:type="spellEnd"/>
      <w:r w:rsidRPr="00CD76A2">
        <w:rPr>
          <w:rFonts w:asciiTheme="majorHAnsi" w:hAnsiTheme="majorHAnsi" w:cs="Consolas"/>
          <w:szCs w:val="24"/>
        </w:rPr>
        <w:t>(2)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370087DF" w14:textId="77777777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Pop();</w:t>
      </w:r>
    </w:p>
    <w:p w14:paraId="64DC0373" w14:textId="6B9F8371" w:rsidR="00875986" w:rsidRPr="00CD76A2" w:rsidRDefault="00875986" w:rsidP="00875986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proofErr w:type="spellStart"/>
      <w:r>
        <w:rPr>
          <w:rFonts w:asciiTheme="majorHAnsi" w:hAnsiTheme="majorHAnsi" w:cs="Consolas"/>
          <w:szCs w:val="24"/>
        </w:rPr>
        <w:t>Push</w:t>
      </w:r>
      <w:proofErr w:type="spellEnd"/>
      <w:r>
        <w:rPr>
          <w:rFonts w:asciiTheme="majorHAnsi" w:hAnsiTheme="majorHAnsi" w:cs="Consolas"/>
          <w:szCs w:val="24"/>
        </w:rPr>
        <w:t>(2</w:t>
      </w:r>
      <w:r w:rsidRPr="00CD76A2">
        <w:rPr>
          <w:rFonts w:asciiTheme="majorHAnsi" w:hAnsiTheme="majorHAnsi" w:cs="Consolas"/>
          <w:szCs w:val="24"/>
        </w:rPr>
        <w:t>);</w:t>
      </w:r>
    </w:p>
    <w:p w14:paraId="037A1856" w14:textId="77777777" w:rsidR="00760D3F" w:rsidRDefault="00760D3F" w:rsidP="000330E5">
      <w:pPr>
        <w:autoSpaceDE w:val="0"/>
        <w:autoSpaceDN w:val="0"/>
        <w:adjustRightInd w:val="0"/>
        <w:jc w:val="left"/>
        <w:rPr>
          <w:rFonts w:asciiTheme="majorHAnsi" w:hAnsiTheme="majorHAnsi" w:cs="Consolas"/>
          <w:szCs w:val="24"/>
        </w:rPr>
      </w:pPr>
    </w:p>
    <w:p w14:paraId="21554F54" w14:textId="30597A18" w:rsidR="000330E5" w:rsidRPr="00CD76A2" w:rsidRDefault="00760D3F" w:rsidP="000330E5">
      <w:pPr>
        <w:autoSpaceDE w:val="0"/>
        <w:autoSpaceDN w:val="0"/>
        <w:adjustRightInd w:val="0"/>
        <w:jc w:val="left"/>
        <w:rPr>
          <w:rFonts w:asciiTheme="majorHAnsi" w:hAnsiTheme="majorHAnsi" w:cs="Consolas"/>
          <w:szCs w:val="24"/>
        </w:rPr>
      </w:pPr>
      <w:r>
        <w:rPr>
          <w:rFonts w:asciiTheme="majorHAnsi" w:hAnsiTheme="majorHAnsi" w:cs="Consolas"/>
          <w:szCs w:val="24"/>
        </w:rPr>
        <w:t xml:space="preserve">3- </w:t>
      </w:r>
      <w:r w:rsidR="000330E5" w:rsidRPr="00CD76A2">
        <w:rPr>
          <w:rFonts w:asciiTheme="majorHAnsi" w:hAnsiTheme="majorHAnsi" w:cs="Consolas"/>
          <w:szCs w:val="24"/>
        </w:rPr>
        <w:t>Considere as seguintes operações sendo realizadas numa estrutura do tipo fila:</w:t>
      </w:r>
      <w:r w:rsidR="00CD76A2">
        <w:rPr>
          <w:rFonts w:asciiTheme="majorHAnsi" w:hAnsiTheme="majorHAnsi" w:cs="Consolas"/>
          <w:szCs w:val="24"/>
        </w:rPr>
        <w:t xml:space="preserve"> </w:t>
      </w:r>
    </w:p>
    <w:p w14:paraId="60D11E42" w14:textId="47F52571" w:rsidR="000330E5" w:rsidRPr="00CD76A2" w:rsidRDefault="00086306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C615132" wp14:editId="145C4CE5">
                <wp:simplePos x="0" y="0"/>
                <wp:positionH relativeFrom="column">
                  <wp:posOffset>3100705</wp:posOffset>
                </wp:positionH>
                <wp:positionV relativeFrom="paragraph">
                  <wp:posOffset>120015</wp:posOffset>
                </wp:positionV>
                <wp:extent cx="3419475" cy="1205865"/>
                <wp:effectExtent l="0" t="0" r="28575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0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765F6" w14:textId="4734DF36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  <w:t>Responda:</w:t>
                            </w:r>
                          </w:p>
                          <w:p w14:paraId="1ADF5B19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Quantos elementos possui nossa fila?</w:t>
                            </w:r>
                          </w:p>
                          <w:p w14:paraId="05B68190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é o último valor da fila?</w:t>
                            </w:r>
                          </w:p>
                          <w:p w14:paraId="45951C9F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total da soma da fila?</w:t>
                            </w:r>
                          </w:p>
                          <w:p w14:paraId="0477D928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primeiro elemento da fila?</w:t>
                            </w:r>
                          </w:p>
                          <w:p w14:paraId="392256CC" w14:textId="0CA8EA65" w:rsidR="00086306" w:rsidRDefault="000863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4.15pt;margin-top:9.45pt;width:269.25pt;height:94.9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">
                <v:textbox style="mso-fit-shape-to-text:t">
                  <w:txbxContent>
                    <w:p w14:paraId="340765F6" w14:textId="4734DF36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b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b/>
                          <w:szCs w:val="24"/>
                        </w:rPr>
                        <w:t>Responda:</w:t>
                      </w:r>
                    </w:p>
                    <w:p w14:paraId="1ADF5B19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Quantos elementos possui nossa fila?</w:t>
                      </w:r>
                    </w:p>
                    <w:p w14:paraId="05B68190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é o último valor da fila?</w:t>
                      </w:r>
                    </w:p>
                    <w:p w14:paraId="45951C9F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total da soma da fila?</w:t>
                      </w:r>
                    </w:p>
                    <w:p w14:paraId="0477D928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primeiro elemento da fila?</w:t>
                      </w:r>
                    </w:p>
                    <w:p w14:paraId="392256CC" w14:textId="0CA8EA65" w:rsidR="00086306" w:rsidRDefault="00086306"/>
                  </w:txbxContent>
                </v:textbox>
                <w10:wrap type="square"/>
              </v:shape>
            </w:pict>
          </mc:Fallback>
        </mc:AlternateContent>
      </w:r>
      <w:r w:rsidR="00E3777C" w:rsidRPr="00CD76A2">
        <w:rPr>
          <w:rFonts w:asciiTheme="majorHAnsi" w:hAnsiTheme="majorHAnsi" w:cs="Consolas"/>
          <w:szCs w:val="24"/>
        </w:rPr>
        <w:t>Inserir</w:t>
      </w:r>
      <w:r w:rsidR="000330E5" w:rsidRPr="00CD76A2">
        <w:rPr>
          <w:rFonts w:asciiTheme="majorHAnsi" w:hAnsiTheme="majorHAnsi" w:cs="Consolas"/>
          <w:szCs w:val="24"/>
        </w:rPr>
        <w:t>(</w:t>
      </w:r>
      <w:r w:rsidR="00E3777C" w:rsidRPr="00CD76A2">
        <w:rPr>
          <w:rFonts w:asciiTheme="majorHAnsi" w:hAnsiTheme="majorHAnsi" w:cs="Consolas"/>
          <w:szCs w:val="24"/>
        </w:rPr>
        <w:t>1</w:t>
      </w:r>
      <w:r w:rsidR="000330E5" w:rsidRPr="00CD76A2">
        <w:rPr>
          <w:rFonts w:asciiTheme="majorHAnsi" w:hAnsiTheme="majorHAnsi" w:cs="Consolas"/>
          <w:szCs w:val="24"/>
        </w:rPr>
        <w:t>)</w:t>
      </w:r>
      <w:r w:rsidRPr="00CD76A2">
        <w:rPr>
          <w:rFonts w:asciiTheme="majorHAnsi" w:hAnsiTheme="majorHAnsi" w:cs="Consolas"/>
          <w:szCs w:val="24"/>
        </w:rPr>
        <w:t>;</w:t>
      </w:r>
    </w:p>
    <w:p w14:paraId="5182B486" w14:textId="6DEF1440" w:rsidR="000330E5" w:rsidRPr="00CD76A2" w:rsidRDefault="00E3777C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Inserir</w:t>
      </w:r>
      <w:r w:rsidR="000330E5" w:rsidRPr="00CD76A2">
        <w:rPr>
          <w:rFonts w:asciiTheme="majorHAnsi" w:hAnsiTheme="majorHAnsi" w:cs="Consolas"/>
          <w:szCs w:val="24"/>
        </w:rPr>
        <w:t xml:space="preserve"> (</w:t>
      </w:r>
      <w:r w:rsidR="00875986">
        <w:rPr>
          <w:rFonts w:asciiTheme="majorHAnsi" w:hAnsiTheme="majorHAnsi" w:cs="Consolas"/>
          <w:szCs w:val="24"/>
        </w:rPr>
        <w:t>4</w:t>
      </w:r>
      <w:r w:rsidR="000330E5" w:rsidRPr="00CD76A2">
        <w:rPr>
          <w:rFonts w:asciiTheme="majorHAnsi" w:hAnsiTheme="majorHAnsi" w:cs="Consolas"/>
          <w:szCs w:val="24"/>
        </w:rPr>
        <w:t>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1E545DC3" w14:textId="251026E6" w:rsidR="000330E5" w:rsidRPr="00CD76A2" w:rsidRDefault="00E3777C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Inserir</w:t>
      </w:r>
      <w:r w:rsidR="000330E5" w:rsidRPr="00CD76A2">
        <w:rPr>
          <w:rFonts w:asciiTheme="majorHAnsi" w:hAnsiTheme="majorHAnsi" w:cs="Consolas"/>
          <w:szCs w:val="24"/>
        </w:rPr>
        <w:t xml:space="preserve"> (7)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259DB697" w14:textId="5CBD2EB5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remove</w:t>
      </w:r>
      <w:r w:rsidR="00E3777C" w:rsidRPr="00CD76A2">
        <w:rPr>
          <w:rFonts w:asciiTheme="majorHAnsi" w:hAnsiTheme="majorHAnsi" w:cs="Consolas"/>
          <w:szCs w:val="24"/>
        </w:rPr>
        <w:t>r</w:t>
      </w:r>
      <w:r w:rsidRPr="00CD76A2">
        <w:rPr>
          <w:rFonts w:asciiTheme="majorHAnsi" w:hAnsiTheme="majorHAnsi" w:cs="Consolas"/>
          <w:szCs w:val="24"/>
        </w:rPr>
        <w:t>();</w:t>
      </w:r>
    </w:p>
    <w:p w14:paraId="2E7293E7" w14:textId="0E5D1C37" w:rsidR="000330E5" w:rsidRPr="00CD76A2" w:rsidRDefault="00E3777C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Inserir</w:t>
      </w:r>
      <w:r w:rsidR="000330E5" w:rsidRPr="00CD76A2">
        <w:rPr>
          <w:rFonts w:asciiTheme="majorHAnsi" w:hAnsiTheme="majorHAnsi" w:cs="Consolas"/>
          <w:szCs w:val="24"/>
        </w:rPr>
        <w:t xml:space="preserve"> (9)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7CA0BE9C" w14:textId="0F1AB34C" w:rsidR="000330E5" w:rsidRPr="00CD76A2" w:rsidRDefault="00E3777C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Inserir</w:t>
      </w:r>
      <w:r w:rsidR="000330E5" w:rsidRPr="00CD76A2">
        <w:rPr>
          <w:rFonts w:asciiTheme="majorHAnsi" w:hAnsiTheme="majorHAnsi" w:cs="Consolas"/>
          <w:szCs w:val="24"/>
        </w:rPr>
        <w:t xml:space="preserve"> (20)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3DBD61A1" w14:textId="4AB14E6E" w:rsidR="000330E5" w:rsidRPr="00CD76A2" w:rsidRDefault="00E3777C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remove</w:t>
      </w:r>
      <w:r w:rsidR="00086306" w:rsidRPr="00CD76A2">
        <w:rPr>
          <w:rFonts w:asciiTheme="majorHAnsi" w:hAnsiTheme="majorHAnsi" w:cs="Consolas"/>
          <w:szCs w:val="24"/>
        </w:rPr>
        <w:t>r</w:t>
      </w:r>
      <w:r w:rsidRPr="00CD76A2">
        <w:rPr>
          <w:rFonts w:asciiTheme="majorHAnsi" w:hAnsiTheme="majorHAnsi" w:cs="Consolas"/>
          <w:szCs w:val="24"/>
        </w:rPr>
        <w:t>(</w:t>
      </w:r>
      <w:r w:rsidR="000330E5" w:rsidRPr="00CD76A2">
        <w:rPr>
          <w:rFonts w:asciiTheme="majorHAnsi" w:hAnsiTheme="majorHAnsi" w:cs="Consolas"/>
          <w:szCs w:val="24"/>
        </w:rPr>
        <w:t>);</w:t>
      </w:r>
    </w:p>
    <w:p w14:paraId="4C58C82C" w14:textId="53A3E4EC" w:rsidR="00875986" w:rsidRPr="00CD76A2" w:rsidRDefault="00875986" w:rsidP="00875986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Inserir</w:t>
      </w:r>
      <w:r>
        <w:rPr>
          <w:rFonts w:asciiTheme="majorHAnsi" w:hAnsiTheme="majorHAnsi" w:cs="Consolas"/>
          <w:szCs w:val="24"/>
        </w:rPr>
        <w:t xml:space="preserve"> (2</w:t>
      </w:r>
      <w:r w:rsidRPr="00CD76A2">
        <w:rPr>
          <w:rFonts w:asciiTheme="majorHAnsi" w:hAnsiTheme="majorHAnsi" w:cs="Consolas"/>
          <w:szCs w:val="24"/>
        </w:rPr>
        <w:t>);</w:t>
      </w:r>
    </w:p>
    <w:p w14:paraId="2A01CC37" w14:textId="20315D2E" w:rsidR="000330E5" w:rsidRPr="00CD76A2" w:rsidRDefault="000330E5" w:rsidP="000330E5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46313C05" w14:textId="77777777" w:rsidR="001451B1" w:rsidRPr="00CD76A2" w:rsidRDefault="001451B1" w:rsidP="00E37902">
      <w:pPr>
        <w:autoSpaceDE w:val="0"/>
        <w:autoSpaceDN w:val="0"/>
        <w:adjustRightInd w:val="0"/>
        <w:jc w:val="left"/>
        <w:rPr>
          <w:rFonts w:asciiTheme="majorHAnsi" w:hAnsiTheme="majorHAnsi" w:cs="Consolas"/>
          <w:szCs w:val="24"/>
        </w:rPr>
      </w:pPr>
    </w:p>
    <w:p w14:paraId="61515E02" w14:textId="77777777" w:rsidR="002068E1" w:rsidRPr="00CD76A2" w:rsidRDefault="002068E1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28B297CF" w14:textId="77777777" w:rsidR="002068E1" w:rsidRPr="00CD76A2" w:rsidRDefault="002068E1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1D12F6AE" w14:textId="77777777" w:rsidR="00C24739" w:rsidRPr="00CD76A2" w:rsidRDefault="00C24739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0A3B540D" w14:textId="73ADC2E8" w:rsidR="00CD76A2" w:rsidRPr="00760D3F" w:rsidRDefault="00760D3F" w:rsidP="00760D3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  <w:r>
        <w:rPr>
          <w:rFonts w:asciiTheme="majorHAnsi" w:hAnsiTheme="majorHAnsi"/>
          <w:szCs w:val="24"/>
        </w:rPr>
        <w:t>4 -</w:t>
      </w:r>
      <w:r w:rsidR="00CD76A2" w:rsidRPr="00760D3F">
        <w:rPr>
          <w:rFonts w:asciiTheme="majorHAnsi" w:hAnsiTheme="majorHAnsi"/>
          <w:szCs w:val="24"/>
        </w:rPr>
        <w:t xml:space="preserve">Os conceitos FIFO e LIFO são essenciais para compreender estrutura de dados, explique e exemplifique onde esses conceitos são </w:t>
      </w:r>
      <w:r w:rsidR="004D341F" w:rsidRPr="00760D3F">
        <w:rPr>
          <w:rFonts w:asciiTheme="majorHAnsi" w:hAnsiTheme="majorHAnsi"/>
          <w:szCs w:val="24"/>
        </w:rPr>
        <w:t>utilizados.</w:t>
      </w:r>
      <w:r w:rsidRPr="00760D3F">
        <w:rPr>
          <w:rFonts w:asciiTheme="majorHAnsi" w:hAnsiTheme="majorHAnsi"/>
          <w:b/>
          <w:szCs w:val="24"/>
        </w:rPr>
        <w:t xml:space="preserve"> </w:t>
      </w:r>
    </w:p>
    <w:p w14:paraId="21142F5F" w14:textId="77777777" w:rsidR="00CD76A2" w:rsidRPr="00CD76A2" w:rsidRDefault="00CD76A2" w:rsidP="00CD76A2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CD76A2">
        <w:rPr>
          <w:rFonts w:asciiTheme="majorHAnsi" w:hAnsiTheme="majorHAnsi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6A0F47" w14:textId="77777777" w:rsidR="00CD76A2" w:rsidRPr="00CD76A2" w:rsidRDefault="00CD76A2" w:rsidP="00CD76A2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65D8E05F" w14:textId="6C1B3677" w:rsidR="00CD76A2" w:rsidRPr="00760D3F" w:rsidRDefault="00760D3F" w:rsidP="00760D3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  <w:r>
        <w:rPr>
          <w:rFonts w:asciiTheme="majorHAnsi" w:hAnsiTheme="majorHAnsi" w:cs="NimbusRomNo9L-Regu"/>
          <w:szCs w:val="24"/>
        </w:rPr>
        <w:t>5 -</w:t>
      </w:r>
      <w:r w:rsidR="00CD76A2" w:rsidRPr="00760D3F">
        <w:rPr>
          <w:rFonts w:asciiTheme="majorHAnsi" w:hAnsiTheme="majorHAnsi" w:cs="NimbusRomNo9L-Regu"/>
          <w:szCs w:val="24"/>
        </w:rPr>
        <w:t xml:space="preserve">As estruturas do tipo DECK, implementa quais conceitos de estrutura de </w:t>
      </w:r>
      <w:r w:rsidR="004D341F" w:rsidRPr="00760D3F">
        <w:rPr>
          <w:rFonts w:asciiTheme="majorHAnsi" w:hAnsiTheme="majorHAnsi" w:cs="NimbusRomNo9L-Regu"/>
          <w:szCs w:val="24"/>
        </w:rPr>
        <w:t>dados?</w:t>
      </w:r>
      <w:r>
        <w:rPr>
          <w:rFonts w:asciiTheme="majorHAnsi" w:hAnsiTheme="majorHAnsi" w:cs="NimbusRomNo9L-Regu"/>
          <w:b/>
          <w:szCs w:val="24"/>
        </w:rPr>
        <w:t xml:space="preserve"> </w:t>
      </w:r>
    </w:p>
    <w:p w14:paraId="4C248496" w14:textId="64369653" w:rsidR="00CD76A2" w:rsidRPr="00CD76A2" w:rsidRDefault="00CD76A2" w:rsidP="00CD76A2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CD76A2">
        <w:rPr>
          <w:rFonts w:asciiTheme="majorHAnsi" w:hAnsiTheme="majorHAnsi" w:cs="NimbusRomNo9L-Regu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="NimbusRomNo9L-Regu"/>
          <w:szCs w:val="24"/>
        </w:rPr>
        <w:t>__________________________________</w:t>
      </w:r>
      <w:r w:rsidRPr="00CD76A2">
        <w:rPr>
          <w:rFonts w:asciiTheme="majorHAnsi" w:hAnsiTheme="majorHAnsi" w:cs="NimbusRomNo9L-Regu"/>
          <w:szCs w:val="24"/>
        </w:rPr>
        <w:t>__</w:t>
      </w:r>
    </w:p>
    <w:p w14:paraId="2AD7AE46" w14:textId="77777777" w:rsidR="00760D3F" w:rsidRDefault="00760D3F" w:rsidP="00760D3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</w:p>
    <w:p w14:paraId="161F6D6F" w14:textId="77777777" w:rsidR="00760D3F" w:rsidRDefault="00760D3F" w:rsidP="00760D3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</w:p>
    <w:p w14:paraId="1CFBC43C" w14:textId="731BCCC1" w:rsidR="005B063A" w:rsidRPr="00760D3F" w:rsidRDefault="005B063A" w:rsidP="005B063A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  <w:r>
        <w:rPr>
          <w:rFonts w:asciiTheme="majorHAnsi" w:hAnsiTheme="majorHAnsi" w:cs="NimbusRomNo9L-Regu"/>
          <w:szCs w:val="24"/>
        </w:rPr>
        <w:t xml:space="preserve">6 - </w:t>
      </w:r>
      <w:bookmarkStart w:id="0" w:name="_GoBack"/>
      <w:bookmarkEnd w:id="0"/>
      <w:r>
        <w:rPr>
          <w:rFonts w:asciiTheme="majorHAnsi" w:hAnsiTheme="majorHAnsi" w:cs="NimbusRomNo9L-Regu"/>
          <w:szCs w:val="24"/>
        </w:rPr>
        <w:t>Altere a estrutura abaixo, para que a mesma implemente uma fila, apos criar um algoritmo que possibilite a inserção, remoção e listar uma fila.</w:t>
      </w:r>
    </w:p>
    <w:p w14:paraId="01A3F1A4" w14:textId="77777777" w:rsidR="005B063A" w:rsidRPr="00CD76A2" w:rsidRDefault="005B063A" w:rsidP="005B063A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0979CAC4" w14:textId="77777777" w:rsidR="005B063A" w:rsidRDefault="005B063A" w:rsidP="005B063A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</w:p>
    <w:p w14:paraId="20647ECC" w14:textId="77777777" w:rsidR="005B063A" w:rsidRPr="00C24739" w:rsidRDefault="005B063A" w:rsidP="005B063A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</w:p>
    <w:p w14:paraId="4A6122ED" w14:textId="77777777" w:rsidR="005B063A" w:rsidRPr="00C24739" w:rsidRDefault="005B063A" w:rsidP="005B063A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  <w:r>
        <w:rPr>
          <w:rFonts w:asciiTheme="minorHAnsi" w:hAnsiTheme="minorHAnsi" w:cs="Consolas"/>
          <w:noProof/>
          <w:szCs w:val="24"/>
        </w:rPr>
        <w:drawing>
          <wp:anchor distT="0" distB="0" distL="114300" distR="114300" simplePos="0" relativeHeight="251663872" behindDoc="0" locked="0" layoutInCell="1" allowOverlap="1" wp14:anchorId="0B85B2E2" wp14:editId="232C3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66205" cy="2802890"/>
            <wp:effectExtent l="0" t="0" r="1079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6-09-13 às 14.30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nsolas"/>
          <w:szCs w:val="24"/>
        </w:rPr>
        <w:br w:type="textWrapping" w:clear="all"/>
      </w:r>
    </w:p>
    <w:p w14:paraId="273ACB42" w14:textId="5285B1FA" w:rsidR="000330E5" w:rsidRPr="00C24739" w:rsidRDefault="000330E5" w:rsidP="008E2642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</w:p>
    <w:sectPr w:rsidR="000330E5" w:rsidRPr="00C24739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285BB" w14:textId="77777777" w:rsidR="00173E00" w:rsidRDefault="00173E00" w:rsidP="00E724D1">
      <w:r>
        <w:separator/>
      </w:r>
    </w:p>
  </w:endnote>
  <w:endnote w:type="continuationSeparator" w:id="0">
    <w:p w14:paraId="7D39F2A8" w14:textId="77777777" w:rsidR="00173E00" w:rsidRDefault="00173E00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94DB0" w14:textId="77777777" w:rsidR="00173E00" w:rsidRDefault="00173E00" w:rsidP="00E724D1">
      <w:r>
        <w:separator/>
      </w:r>
    </w:p>
  </w:footnote>
  <w:footnote w:type="continuationSeparator" w:id="0">
    <w:p w14:paraId="05F01578" w14:textId="77777777" w:rsidR="00173E00" w:rsidRDefault="00173E00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2A76EBD"/>
    <w:multiLevelType w:val="multilevel"/>
    <w:tmpl w:val="26FABB48"/>
    <w:lvl w:ilvl="0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71B28"/>
    <w:multiLevelType w:val="hybridMultilevel"/>
    <w:tmpl w:val="3B745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4654"/>
    <w:rsid w:val="00086306"/>
    <w:rsid w:val="00093FAD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73E00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C4954"/>
    <w:rsid w:val="002D00C3"/>
    <w:rsid w:val="002F5D30"/>
    <w:rsid w:val="00306FAB"/>
    <w:rsid w:val="00316A20"/>
    <w:rsid w:val="0033047C"/>
    <w:rsid w:val="00337CBF"/>
    <w:rsid w:val="00354C10"/>
    <w:rsid w:val="003742C2"/>
    <w:rsid w:val="0038079A"/>
    <w:rsid w:val="003908FD"/>
    <w:rsid w:val="00395EC4"/>
    <w:rsid w:val="003C6219"/>
    <w:rsid w:val="003D4813"/>
    <w:rsid w:val="003E4A02"/>
    <w:rsid w:val="003E7B9E"/>
    <w:rsid w:val="003F1023"/>
    <w:rsid w:val="003F389E"/>
    <w:rsid w:val="003F41FE"/>
    <w:rsid w:val="00401782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C3A6D"/>
    <w:rsid w:val="004D316D"/>
    <w:rsid w:val="004D341F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B063A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17465"/>
    <w:rsid w:val="0073582D"/>
    <w:rsid w:val="0074148A"/>
    <w:rsid w:val="00750E90"/>
    <w:rsid w:val="00760D3F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366F1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00E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66569"/>
    <w:rsid w:val="00A72DCF"/>
    <w:rsid w:val="00A7317C"/>
    <w:rsid w:val="00A84578"/>
    <w:rsid w:val="00AB3D30"/>
    <w:rsid w:val="00AC0E49"/>
    <w:rsid w:val="00AC7251"/>
    <w:rsid w:val="00AD02C8"/>
    <w:rsid w:val="00AD038B"/>
    <w:rsid w:val="00AD2DBF"/>
    <w:rsid w:val="00AF1282"/>
    <w:rsid w:val="00B02090"/>
    <w:rsid w:val="00B2721B"/>
    <w:rsid w:val="00B35978"/>
    <w:rsid w:val="00B44AC4"/>
    <w:rsid w:val="00B558E2"/>
    <w:rsid w:val="00B5686A"/>
    <w:rsid w:val="00B652B5"/>
    <w:rsid w:val="00B72F5B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3C9A"/>
    <w:rsid w:val="00D43E6F"/>
    <w:rsid w:val="00D501CC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1AD1E-A2DF-0A47-82D4-850FA546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3</TotalTime>
  <Pages>2</Pages>
  <Words>535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6</cp:revision>
  <cp:lastPrinted>2013-04-23T19:19:00Z</cp:lastPrinted>
  <dcterms:created xsi:type="dcterms:W3CDTF">2015-03-24T17:24:00Z</dcterms:created>
  <dcterms:modified xsi:type="dcterms:W3CDTF">2016-09-13T17:58:00Z</dcterms:modified>
</cp:coreProperties>
</file>